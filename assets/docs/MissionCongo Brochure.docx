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0156"/>
        <w:tblW w:w="15142" w:type="dxa"/>
        <w:tblLook w:val="0000" w:firstRow="0" w:lastRow="0" w:firstColumn="0" w:lastColumn="0" w:noHBand="0" w:noVBand="0"/>
      </w:tblPr>
      <w:tblGrid>
        <w:gridCol w:w="5561"/>
        <w:gridCol w:w="530"/>
        <w:gridCol w:w="3846"/>
        <w:gridCol w:w="5205"/>
      </w:tblGrid>
      <w:tr w:rsidR="00D21D44" w14:paraId="426526A3" w14:textId="77777777" w:rsidTr="00796987">
        <w:trPr>
          <w:trHeight w:val="4115"/>
        </w:trPr>
        <w:tc>
          <w:tcPr>
            <w:tcW w:w="5538" w:type="dxa"/>
          </w:tcPr>
          <w:p w14:paraId="4C3A9F71" w14:textId="77777777" w:rsidR="0084446C" w:rsidRDefault="0084446C" w:rsidP="0084446C">
            <w:r>
              <w:rPr>
                <w:noProof/>
                <w:lang w:eastAsia="fr-FR"/>
              </w:rPr>
              <mc:AlternateContent>
                <mc:Choice Requires="wps">
                  <w:drawing>
                    <wp:inline distT="0" distB="0" distL="0" distR="0" wp14:anchorId="24D5B499" wp14:editId="357E0C7A">
                      <wp:extent cx="1752600" cy="1466850"/>
                      <wp:effectExtent l="0" t="0" r="0" b="0"/>
                      <wp:docPr id="26" name="Zone de texte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752600" cy="1466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7706DC" w14:textId="77777777" w:rsidR="005A1CB7" w:rsidRDefault="002A63FC" w:rsidP="0084446C">
                                  <w:pPr>
                                    <w:pStyle w:val="Titre3"/>
                                    <w:rPr>
                                      <w:lang w:bidi="fr-FR"/>
                                    </w:rPr>
                                  </w:pPr>
                                  <w:r>
                                    <w:rPr>
                                      <w:lang w:bidi="fr-FR"/>
                                    </w:rPr>
                                    <w:t>Mission</w:t>
                                  </w:r>
                                </w:p>
                                <w:p w14:paraId="744F0FB8" w14:textId="77777777" w:rsidR="0084446C" w:rsidRPr="00650AF6" w:rsidRDefault="005A1CB7" w:rsidP="0084446C">
                                  <w:pPr>
                                    <w:pStyle w:val="Titre3"/>
                                  </w:pPr>
                                  <w:r>
                                    <w:rPr>
                                      <w:lang w:bidi="fr-FR"/>
                                    </w:rPr>
                                    <w:t>Congo</w:t>
                                  </w:r>
                                  <w:r w:rsidR="002A63FC">
                                    <w:rPr>
                                      <w:lang w:bidi="fr-FR"/>
                                    </w:rPr>
                                    <w:t xml:space="preserve"> </w:t>
                                  </w:r>
                                </w:p>
                              </w:txbxContent>
                            </wps:txbx>
                            <wps:bodyPr rot="0" vert="horz" wrap="square" lIns="36195" tIns="36195" rIns="36195" bIns="36195" anchor="t" anchorCtr="0" upright="1">
                              <a:noAutofit/>
                            </wps:bodyPr>
                          </wps:wsp>
                        </a:graphicData>
                      </a:graphic>
                    </wp:inline>
                  </w:drawing>
                </mc:Choice>
                <mc:Fallback>
                  <w:pict>
                    <v:shapetype w14:anchorId="24D5B499" id="_x0000_t202" coordsize="21600,21600" o:spt="202" path="m,l,21600r21600,l21600,xe">
                      <v:stroke joinstyle="miter"/>
                      <v:path gradientshapeok="t" o:connecttype="rect"/>
                    </v:shapetype>
                    <v:shape id="Zone de texte 264" o:spid="_x0000_s1026" type="#_x0000_t202" style="width:13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" filled="f" stroked="f" strokeweight="0" insetpen="t">
                      <o:lock v:ext="edit" shapetype="t"/>
                      <v:textbox inset="2.85pt,2.85pt,2.85pt,2.85pt">
                        <w:txbxContent>
                          <w:p w14:paraId="5F7706DC" w14:textId="77777777" w:rsidR="005A1CB7" w:rsidRDefault="002A63FC" w:rsidP="0084446C">
                            <w:pPr>
                              <w:pStyle w:val="Titre3"/>
                              <w:rPr>
                                <w:lang w:bidi="fr-FR"/>
                              </w:rPr>
                            </w:pPr>
                            <w:r>
                              <w:rPr>
                                <w:lang w:bidi="fr-FR"/>
                              </w:rPr>
                              <w:t>Mission</w:t>
                            </w:r>
                          </w:p>
                          <w:p w14:paraId="744F0FB8" w14:textId="77777777" w:rsidR="0084446C" w:rsidRPr="00650AF6" w:rsidRDefault="005A1CB7" w:rsidP="0084446C">
                            <w:pPr>
                              <w:pStyle w:val="Titre3"/>
                            </w:pPr>
                            <w:r>
                              <w:rPr>
                                <w:lang w:bidi="fr-FR"/>
                              </w:rPr>
                              <w:t>Congo</w:t>
                            </w:r>
                            <w:r w:rsidR="002A63FC">
                              <w:rPr>
                                <w:lang w:bidi="fr-FR"/>
                              </w:rPr>
                              <w:t xml:space="preserve"> </w:t>
                            </w:r>
                          </w:p>
                        </w:txbxContent>
                      </v:textbox>
                      <w10:anchorlock/>
                    </v:shape>
                  </w:pict>
                </mc:Fallback>
              </mc:AlternateContent>
            </w:r>
          </w:p>
        </w:tc>
        <w:tc>
          <w:tcPr>
            <w:tcW w:w="4420" w:type="dxa"/>
            <w:gridSpan w:val="2"/>
          </w:tcPr>
          <w:p w14:paraId="0003811B" w14:textId="77777777" w:rsidR="0084446C" w:rsidRDefault="0084446C" w:rsidP="0084446C"/>
        </w:tc>
        <w:tc>
          <w:tcPr>
            <w:tcW w:w="5184" w:type="dxa"/>
          </w:tcPr>
          <w:p w14:paraId="217C8E20" w14:textId="77777777" w:rsidR="0084446C" w:rsidRDefault="0084446C" w:rsidP="0084446C"/>
        </w:tc>
      </w:tr>
      <w:tr w:rsidR="00D21D44" w14:paraId="073FDDA1" w14:textId="77777777" w:rsidTr="00796987">
        <w:trPr>
          <w:trHeight w:val="4372"/>
        </w:trPr>
        <w:tc>
          <w:tcPr>
            <w:tcW w:w="5538" w:type="dxa"/>
          </w:tcPr>
          <w:p w14:paraId="3D8807AE" w14:textId="77777777" w:rsidR="0084446C" w:rsidRDefault="0084446C" w:rsidP="0084446C">
            <w:r>
              <w:rPr>
                <w:noProof/>
                <w:lang w:eastAsia="fr-FR"/>
              </w:rPr>
              <mc:AlternateContent>
                <mc:Choice Requires="wps">
                  <w:drawing>
                    <wp:inline distT="0" distB="0" distL="0" distR="0" wp14:anchorId="3FB17551" wp14:editId="79D2A168">
                      <wp:extent cx="3394075" cy="2139315"/>
                      <wp:effectExtent l="0" t="0" r="0" b="0"/>
                      <wp:docPr id="25" name="Zone de texte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394075" cy="2139315"/>
                              </a:xfrm>
                              <a:prstGeom prst="rect">
                                <a:avLst/>
                              </a:prstGeom>
                              <a:noFill/>
                              <a:ln>
                                <a:noFill/>
                              </a:ln>
                              <a:effectLst/>
                              <a:extLst>
                                <a:ext uri="{909E8E84-426E-40DD-AFC4-6F175D3DCCD1}">
                                  <a14:hiddenFill xmlns:a14="http://schemas.microsoft.com/office/drawing/2010/main">
                                    <a:solidFill>
                                      <a:srgbClr val="99CC99"/>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B42D62" w14:textId="4FD5DD08" w:rsidR="00E22314" w:rsidRPr="002A63FC" w:rsidRDefault="002A63FC" w:rsidP="00136149">
                                  <w:pPr>
                                    <w:pStyle w:val="Sous-titre"/>
                                    <w:rPr>
                                      <w:lang w:bidi="fr-FR"/>
                                    </w:rPr>
                                  </w:pPr>
                                  <w:r>
                                    <w:rPr>
                                      <w:lang w:bidi="fr-FR"/>
                                    </w:rPr>
                                    <w:t>L’association</w:t>
                                  </w:r>
                                  <w:r w:rsidR="0070245F">
                                    <w:rPr>
                                      <w:lang w:bidi="fr-FR"/>
                                    </w:rPr>
                                    <w:t xml:space="preserve"> </w:t>
                                  </w:r>
                                  <w:r w:rsidR="007515A7">
                                    <w:rPr>
                                      <w:lang w:bidi="fr-FR"/>
                                    </w:rPr>
                                    <w:t>« </w:t>
                                  </w:r>
                                  <w:r w:rsidR="002A1B90">
                                    <w:rPr>
                                      <w:lang w:bidi="fr-FR"/>
                                    </w:rPr>
                                    <w:t>Les pierres vivantes</w:t>
                                  </w:r>
                                  <w:r w:rsidR="007515A7">
                                    <w:rPr>
                                      <w:lang w:bidi="fr-FR"/>
                                    </w:rPr>
                                    <w:t> »</w:t>
                                  </w:r>
                                  <w:r w:rsidR="00765F58">
                                    <w:rPr>
                                      <w:lang w:bidi="fr-FR"/>
                                    </w:rPr>
                                    <w:t xml:space="preserve"> est une association à but non lucratif, elle</w:t>
                                  </w:r>
                                  <w:r>
                                    <w:rPr>
                                      <w:lang w:bidi="fr-FR"/>
                                    </w:rPr>
                                    <w:t xml:space="preserve"> a pour </w:t>
                                  </w:r>
                                  <w:r w:rsidR="0070245F">
                                    <w:rPr>
                                      <w:lang w:bidi="fr-FR"/>
                                    </w:rPr>
                                    <w:t>projet</w:t>
                                  </w:r>
                                  <w:r>
                                    <w:rPr>
                                      <w:lang w:bidi="fr-FR"/>
                                    </w:rPr>
                                    <w:t xml:space="preserve"> d’envoyer des missionnaires </w:t>
                                  </w:r>
                                  <w:r w:rsidR="001228A9">
                                    <w:rPr>
                                      <w:lang w:bidi="fr-FR"/>
                                    </w:rPr>
                                    <w:t>afin d’</w:t>
                                  </w:r>
                                  <w:r>
                                    <w:rPr>
                                      <w:lang w:bidi="fr-FR"/>
                                    </w:rPr>
                                    <w:t>aider les orphelins</w:t>
                                  </w:r>
                                  <w:r w:rsidR="00D74342">
                                    <w:rPr>
                                      <w:lang w:bidi="fr-FR"/>
                                    </w:rPr>
                                    <w:t>, les malades et les femmes enceinte</w:t>
                                  </w:r>
                                  <w:r w:rsidR="0097636F">
                                    <w:rPr>
                                      <w:lang w:bidi="fr-FR"/>
                                    </w:rPr>
                                    <w:t>s</w:t>
                                  </w:r>
                                  <w:r w:rsidR="0070245F">
                                    <w:rPr>
                                      <w:lang w:bidi="fr-FR"/>
                                    </w:rPr>
                                    <w:t xml:space="preserve"> en République Démocratique du Congo à Kinshasa</w:t>
                                  </w:r>
                                  <w:r w:rsidR="00D74342">
                                    <w:rPr>
                                      <w:lang w:bidi="fr-FR"/>
                                    </w:rPr>
                                    <w:t xml:space="preserve"> du 14 au 21 août 2020</w:t>
                                  </w:r>
                                  <w:r>
                                    <w:rPr>
                                      <w:lang w:bidi="fr-FR"/>
                                    </w:rPr>
                                    <w:t>.</w:t>
                                  </w:r>
                                  <w:r w:rsidR="00136149">
                                    <w:rPr>
                                      <w:lang w:bidi="fr-FR"/>
                                    </w:rPr>
                                    <w:t xml:space="preserve"> Nous vous présentons à travers cette brochure les différents volets du projet.</w:t>
                                  </w:r>
                                  <w:r>
                                    <w:rPr>
                                      <w:lang w:bidi="fr-FR"/>
                                    </w:rPr>
                                    <w:t xml:space="preserve"> L’objectif est</w:t>
                                  </w:r>
                                  <w:r w:rsidR="0097636F">
                                    <w:rPr>
                                      <w:lang w:bidi="fr-FR"/>
                                    </w:rPr>
                                    <w:t xml:space="preserve"> d’aider</w:t>
                                  </w:r>
                                  <w:r>
                                    <w:rPr>
                                      <w:lang w:bidi="fr-FR"/>
                                    </w:rPr>
                                    <w:t xml:space="preserve"> </w:t>
                                  </w:r>
                                  <w:r w:rsidR="00EC22B9">
                                    <w:rPr>
                                      <w:lang w:bidi="fr-FR"/>
                                    </w:rPr>
                                    <w:t>à travers</w:t>
                                  </w:r>
                                  <w:r w:rsidR="00136149">
                                    <w:rPr>
                                      <w:lang w:bidi="fr-FR"/>
                                    </w:rPr>
                                    <w:t xml:space="preserve"> nos interventions au sein d’un orphelinat et d’un centre médical (l’association MICA).</w:t>
                                  </w:r>
                                </w:p>
                              </w:txbxContent>
                            </wps:txbx>
                            <wps:bodyPr rot="0" vert="horz" wrap="square" lIns="36195" tIns="36195" rIns="36195" bIns="36195" anchor="t" anchorCtr="0" upright="1">
                              <a:noAutofit/>
                            </wps:bodyPr>
                          </wps:wsp>
                        </a:graphicData>
                      </a:graphic>
                    </wp:inline>
                  </w:drawing>
                </mc:Choice>
                <mc:Fallback>
                  <w:pict>
                    <v:shape w14:anchorId="3FB17551" id="Zone de texte 261" o:spid="_x0000_s1027" type="#_x0000_t202" style="width:267.2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" filled="f" fillcolor="#9c9" stroked="f" strokeweight="0" insetpen="t">
                      <o:lock v:ext="edit" shapetype="t"/>
                      <v:textbox inset="2.85pt,2.85pt,2.85pt,2.85pt">
                        <w:txbxContent>
                          <w:p w14:paraId="71B42D62" w14:textId="4FD5DD08" w:rsidR="00E22314" w:rsidRPr="002A63FC" w:rsidRDefault="002A63FC" w:rsidP="00136149">
                            <w:pPr>
                              <w:pStyle w:val="Sous-titre"/>
                              <w:rPr>
                                <w:lang w:bidi="fr-FR"/>
                              </w:rPr>
                            </w:pPr>
                            <w:r>
                              <w:rPr>
                                <w:lang w:bidi="fr-FR"/>
                              </w:rPr>
                              <w:t>L’association</w:t>
                            </w:r>
                            <w:r w:rsidR="0070245F">
                              <w:rPr>
                                <w:lang w:bidi="fr-FR"/>
                              </w:rPr>
                              <w:t xml:space="preserve"> </w:t>
                            </w:r>
                            <w:r w:rsidR="007515A7">
                              <w:rPr>
                                <w:lang w:bidi="fr-FR"/>
                              </w:rPr>
                              <w:t>« </w:t>
                            </w:r>
                            <w:r w:rsidR="002A1B90">
                              <w:rPr>
                                <w:lang w:bidi="fr-FR"/>
                              </w:rPr>
                              <w:t>Les pierres vivantes</w:t>
                            </w:r>
                            <w:r w:rsidR="007515A7">
                              <w:rPr>
                                <w:lang w:bidi="fr-FR"/>
                              </w:rPr>
                              <w:t> »</w:t>
                            </w:r>
                            <w:r w:rsidR="00765F58">
                              <w:rPr>
                                <w:lang w:bidi="fr-FR"/>
                              </w:rPr>
                              <w:t xml:space="preserve"> est une association à but non lucratif, elle</w:t>
                            </w:r>
                            <w:r>
                              <w:rPr>
                                <w:lang w:bidi="fr-FR"/>
                              </w:rPr>
                              <w:t xml:space="preserve"> a pour </w:t>
                            </w:r>
                            <w:r w:rsidR="0070245F">
                              <w:rPr>
                                <w:lang w:bidi="fr-FR"/>
                              </w:rPr>
                              <w:t>projet</w:t>
                            </w:r>
                            <w:r>
                              <w:rPr>
                                <w:lang w:bidi="fr-FR"/>
                              </w:rPr>
                              <w:t xml:space="preserve"> d’envoyer des missionnaires </w:t>
                            </w:r>
                            <w:r w:rsidR="001228A9">
                              <w:rPr>
                                <w:lang w:bidi="fr-FR"/>
                              </w:rPr>
                              <w:t>afin d’</w:t>
                            </w:r>
                            <w:r>
                              <w:rPr>
                                <w:lang w:bidi="fr-FR"/>
                              </w:rPr>
                              <w:t>aider les orphelins</w:t>
                            </w:r>
                            <w:r w:rsidR="00D74342">
                              <w:rPr>
                                <w:lang w:bidi="fr-FR"/>
                              </w:rPr>
                              <w:t>, les malades et les femmes enceinte</w:t>
                            </w:r>
                            <w:r w:rsidR="0097636F">
                              <w:rPr>
                                <w:lang w:bidi="fr-FR"/>
                              </w:rPr>
                              <w:t>s</w:t>
                            </w:r>
                            <w:r w:rsidR="0070245F">
                              <w:rPr>
                                <w:lang w:bidi="fr-FR"/>
                              </w:rPr>
                              <w:t xml:space="preserve"> en République Démocratique du Congo à Kinshasa</w:t>
                            </w:r>
                            <w:r w:rsidR="00D74342">
                              <w:rPr>
                                <w:lang w:bidi="fr-FR"/>
                              </w:rPr>
                              <w:t xml:space="preserve"> du 14 au 21 août 2020</w:t>
                            </w:r>
                            <w:r>
                              <w:rPr>
                                <w:lang w:bidi="fr-FR"/>
                              </w:rPr>
                              <w:t>.</w:t>
                            </w:r>
                            <w:r w:rsidR="00136149">
                              <w:rPr>
                                <w:lang w:bidi="fr-FR"/>
                              </w:rPr>
                              <w:t xml:space="preserve"> Nous vous présentons à travers cette brochure les différents volets du projet.</w:t>
                            </w:r>
                            <w:r>
                              <w:rPr>
                                <w:lang w:bidi="fr-FR"/>
                              </w:rPr>
                              <w:t xml:space="preserve"> L’objectif est</w:t>
                            </w:r>
                            <w:r w:rsidR="0097636F">
                              <w:rPr>
                                <w:lang w:bidi="fr-FR"/>
                              </w:rPr>
                              <w:t xml:space="preserve"> d’aider</w:t>
                            </w:r>
                            <w:r>
                              <w:rPr>
                                <w:lang w:bidi="fr-FR"/>
                              </w:rPr>
                              <w:t xml:space="preserve"> </w:t>
                            </w:r>
                            <w:r w:rsidR="00EC22B9">
                              <w:rPr>
                                <w:lang w:bidi="fr-FR"/>
                              </w:rPr>
                              <w:t>à travers</w:t>
                            </w:r>
                            <w:r w:rsidR="00136149">
                              <w:rPr>
                                <w:lang w:bidi="fr-FR"/>
                              </w:rPr>
                              <w:t xml:space="preserve"> nos interventions au sein d’un orphelinat et d’un centre médical (l’association MICA).</w:t>
                            </w:r>
                          </w:p>
                        </w:txbxContent>
                      </v:textbox>
                      <w10:anchorlock/>
                    </v:shape>
                  </w:pict>
                </mc:Fallback>
              </mc:AlternateContent>
            </w:r>
          </w:p>
        </w:tc>
        <w:tc>
          <w:tcPr>
            <w:tcW w:w="4420" w:type="dxa"/>
            <w:gridSpan w:val="2"/>
          </w:tcPr>
          <w:p w14:paraId="269B72E2" w14:textId="77777777" w:rsidR="0084446C" w:rsidRDefault="0084446C" w:rsidP="0084446C">
            <w:bookmarkStart w:id="0" w:name="_GoBack"/>
            <w:bookmarkEnd w:id="0"/>
          </w:p>
        </w:tc>
        <w:tc>
          <w:tcPr>
            <w:tcW w:w="5184" w:type="dxa"/>
          </w:tcPr>
          <w:p w14:paraId="34930552" w14:textId="77777777" w:rsidR="0084446C" w:rsidRDefault="0084446C" w:rsidP="0084446C">
            <w:r>
              <w:rPr>
                <w:noProof/>
                <w:lang w:eastAsia="fr-FR"/>
              </w:rPr>
              <mc:AlternateContent>
                <mc:Choice Requires="wps">
                  <w:drawing>
                    <wp:inline distT="0" distB="0" distL="0" distR="0" wp14:anchorId="7B7710F7" wp14:editId="6BC972A6">
                      <wp:extent cx="2647950" cy="927100"/>
                      <wp:effectExtent l="0" t="0" r="3175" b="0"/>
                      <wp:docPr id="22" name="Zone de texte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647950" cy="927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8C2A8E" w14:textId="77777777" w:rsidR="0084446C" w:rsidRPr="0001784B" w:rsidRDefault="002A63FC" w:rsidP="0084446C">
                                  <w:pPr>
                                    <w:pStyle w:val="Titre1"/>
                                    <w:rPr>
                                      <w:b w:val="0"/>
                                    </w:rPr>
                                  </w:pPr>
                                  <w:r>
                                    <w:rPr>
                                      <w:b w:val="0"/>
                                      <w:lang w:bidi="fr-FR"/>
                                    </w:rPr>
                                    <w:t xml:space="preserve">Association </w:t>
                                  </w:r>
                                  <w:r w:rsidR="002A1B90">
                                    <w:rPr>
                                      <w:b w:val="0"/>
                                      <w:lang w:bidi="fr-FR"/>
                                    </w:rPr>
                                    <w:t>Les Pierres Vivantes</w:t>
                                  </w:r>
                                </w:p>
                              </w:txbxContent>
                            </wps:txbx>
                            <wps:bodyPr rot="0" vert="horz" wrap="square" lIns="36195" tIns="36195" rIns="36195" bIns="36195" anchor="t" anchorCtr="0" upright="1">
                              <a:spAutoFit/>
                            </wps:bodyPr>
                          </wps:wsp>
                        </a:graphicData>
                      </a:graphic>
                    </wp:inline>
                  </w:drawing>
                </mc:Choice>
                <mc:Fallback>
                  <w:pict>
                    <v:shape w14:anchorId="7B7710F7" id="Zone de texte 260" o:spid="_x0000_s1028" type="#_x0000_t202" style="width:208.5pt;height: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" filled="f" stroked="f" strokeweight="0" insetpen="t">
                      <o:lock v:ext="edit" shapetype="t"/>
                      <v:textbox style="mso-fit-shape-to-text:t" inset="2.85pt,2.85pt,2.85pt,2.85pt">
                        <w:txbxContent>
                          <w:p w14:paraId="6A8C2A8E" w14:textId="77777777" w:rsidR="0084446C" w:rsidRPr="0001784B" w:rsidRDefault="002A63FC" w:rsidP="0084446C">
                            <w:pPr>
                              <w:pStyle w:val="Titre1"/>
                              <w:rPr>
                                <w:b w:val="0"/>
                              </w:rPr>
                            </w:pPr>
                            <w:r>
                              <w:rPr>
                                <w:b w:val="0"/>
                                <w:lang w:bidi="fr-FR"/>
                              </w:rPr>
                              <w:t xml:space="preserve">Association </w:t>
                            </w:r>
                            <w:r w:rsidR="002A1B90">
                              <w:rPr>
                                <w:b w:val="0"/>
                                <w:lang w:bidi="fr-FR"/>
                              </w:rPr>
                              <w:t>Les Pierres Vivantes</w:t>
                            </w:r>
                          </w:p>
                        </w:txbxContent>
                      </v:textbox>
                      <w10:anchorlock/>
                    </v:shape>
                  </w:pict>
                </mc:Fallback>
              </mc:AlternateContent>
            </w:r>
            <w:r>
              <w:rPr>
                <w:noProof/>
                <w:lang w:eastAsia="fr-FR"/>
              </w:rPr>
              <mc:AlternateContent>
                <mc:Choice Requires="wps">
                  <w:drawing>
                    <wp:inline distT="0" distB="0" distL="0" distR="0" wp14:anchorId="2D7B87C8" wp14:editId="7714C5BD">
                      <wp:extent cx="3168203" cy="314325"/>
                      <wp:effectExtent l="0" t="0" r="0" b="9525"/>
                      <wp:docPr id="11" name="Zone de texte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168203" cy="314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B11928" w14:textId="77777777" w:rsidR="0084446C" w:rsidRPr="0001784B" w:rsidRDefault="002A63FC" w:rsidP="0084446C">
                                  <w:pPr>
                                    <w:pStyle w:val="Slogan0"/>
                                  </w:pPr>
                                  <w:r>
                                    <w:rPr>
                                      <w:lang w:bidi="fr-FR"/>
                                    </w:rPr>
                                    <w:t>Kinshasa pour Jésus</w:t>
                                  </w:r>
                                </w:p>
                              </w:txbxContent>
                            </wps:txbx>
                            <wps:bodyPr rot="0" vert="horz" wrap="square" lIns="36195" tIns="36195" rIns="36195" bIns="36195" anchor="t" anchorCtr="0" upright="1">
                              <a:noAutofit/>
                            </wps:bodyPr>
                          </wps:wsp>
                        </a:graphicData>
                      </a:graphic>
                    </wp:inline>
                  </w:drawing>
                </mc:Choice>
                <mc:Fallback>
                  <w:pict>
                    <v:shape w14:anchorId="2D7B87C8" id="Zone de texte 262" o:spid="_x0000_s1029" type="#_x0000_t202" style="width:249.4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" filled="f" stroked="f" strokeweight="0" insetpen="t">
                      <o:lock v:ext="edit" shapetype="t"/>
                      <v:textbox inset="2.85pt,2.85pt,2.85pt,2.85pt">
                        <w:txbxContent>
                          <w:p w14:paraId="03B11928" w14:textId="77777777" w:rsidR="0084446C" w:rsidRPr="0001784B" w:rsidRDefault="002A63FC" w:rsidP="0084446C">
                            <w:pPr>
                              <w:pStyle w:val="Slogan0"/>
                            </w:pPr>
                            <w:r>
                              <w:rPr>
                                <w:lang w:bidi="fr-FR"/>
                              </w:rPr>
                              <w:t>Kinshasa pour Jésus</w:t>
                            </w:r>
                          </w:p>
                        </w:txbxContent>
                      </v:textbox>
                      <w10:anchorlock/>
                    </v:shape>
                  </w:pict>
                </mc:Fallback>
              </mc:AlternateContent>
            </w:r>
          </w:p>
        </w:tc>
      </w:tr>
      <w:tr w:rsidR="00333F95" w14:paraId="5F036DC7" w14:textId="77777777" w:rsidTr="00796987">
        <w:trPr>
          <w:trHeight w:val="119"/>
        </w:trPr>
        <w:tc>
          <w:tcPr>
            <w:tcW w:w="5538" w:type="dxa"/>
          </w:tcPr>
          <w:p w14:paraId="38261DDD" w14:textId="77777777" w:rsidR="0084446C" w:rsidRDefault="0084446C" w:rsidP="0084446C"/>
        </w:tc>
        <w:tc>
          <w:tcPr>
            <w:tcW w:w="1037" w:type="dxa"/>
          </w:tcPr>
          <w:p w14:paraId="29547FDA" w14:textId="68307626" w:rsidR="0084446C" w:rsidRDefault="0084446C" w:rsidP="0084446C">
            <w:pPr>
              <w:jc w:val="center"/>
            </w:pPr>
          </w:p>
        </w:tc>
        <w:tc>
          <w:tcPr>
            <w:tcW w:w="3382" w:type="dxa"/>
          </w:tcPr>
          <w:p w14:paraId="29B99C7F" w14:textId="7EC97D14" w:rsidR="0084446C" w:rsidRDefault="0084446C" w:rsidP="0084446C">
            <w:r>
              <w:rPr>
                <w:noProof/>
                <w:lang w:eastAsia="fr-FR"/>
              </w:rPr>
              <mc:AlternateContent>
                <mc:Choice Requires="wps">
                  <w:drawing>
                    <wp:inline distT="0" distB="0" distL="0" distR="0" wp14:anchorId="049D0835" wp14:editId="0B016688">
                      <wp:extent cx="2298357" cy="732790"/>
                      <wp:effectExtent l="0" t="0" r="6985" b="8890"/>
                      <wp:docPr id="12" name="Zone de texte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298357" cy="732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093DE8" w14:textId="5D9751E6" w:rsidR="00F31A41" w:rsidRDefault="00F31A41" w:rsidP="0084446C">
                                  <w:pPr>
                                    <w:pStyle w:val="Titre7"/>
                                    <w:rPr>
                                      <w:lang w:bidi="fr-FR"/>
                                    </w:rPr>
                                  </w:pPr>
                                </w:p>
                                <w:p w14:paraId="4DB6D547" w14:textId="5B62D537" w:rsidR="0084446C" w:rsidRPr="0001784B" w:rsidRDefault="00F31A41" w:rsidP="0084446C">
                                  <w:pPr>
                                    <w:pStyle w:val="Titre7"/>
                                  </w:pPr>
                                  <w:r w:rsidRPr="00F31A41">
                                    <w:rPr>
                                      <w:lang w:bidi="fr-FR"/>
                                    </w:rPr>
                                    <w:t>1 avenue du mont Cassel 78990</w:t>
                                  </w:r>
                                  <w:r>
                                    <w:rPr>
                                      <w:lang w:bidi="fr-FR"/>
                                    </w:rPr>
                                    <w:t>,</w:t>
                                  </w:r>
                                  <w:r w:rsidRPr="00F31A41">
                                    <w:rPr>
                                      <w:lang w:bidi="fr-FR"/>
                                    </w:rPr>
                                    <w:t xml:space="preserve"> Elancourt</w:t>
                                  </w:r>
                                </w:p>
                                <w:p w14:paraId="7A20E3F3" w14:textId="4FC72461" w:rsidR="0084446C" w:rsidRPr="0001784B" w:rsidRDefault="00D21D44" w:rsidP="0084446C">
                                  <w:pPr>
                                    <w:pStyle w:val="Titre7"/>
                                  </w:pPr>
                                  <w:r w:rsidRPr="00EE6A4E">
                                    <w:rPr>
                                      <w:b/>
                                      <w:bCs/>
                                      <w:lang w:bidi="fr-FR"/>
                                    </w:rPr>
                                    <w:t>Site :</w:t>
                                  </w:r>
                                  <w:r>
                                    <w:rPr>
                                      <w:lang w:bidi="fr-FR"/>
                                    </w:rPr>
                                    <w:t xml:space="preserve"> </w:t>
                                  </w:r>
                                  <w:r w:rsidR="00C15E73">
                                    <w:rPr>
                                      <w:lang w:bidi="fr-FR"/>
                                    </w:rPr>
                                    <w:t>www.lespierre</w:t>
                                  </w:r>
                                  <w:r w:rsidR="00333F95">
                                    <w:rPr>
                                      <w:lang w:bidi="fr-FR"/>
                                    </w:rPr>
                                    <w:t>s</w:t>
                                  </w:r>
                                  <w:r w:rsidR="00C15E73">
                                    <w:rPr>
                                      <w:lang w:bidi="fr-FR"/>
                                    </w:rPr>
                                    <w:t>vivantes</w:t>
                                  </w:r>
                                  <w:r>
                                    <w:rPr>
                                      <w:lang w:bidi="fr-FR"/>
                                    </w:rPr>
                                    <w:t>-sociomedical-kinshasa</w:t>
                                  </w:r>
                                  <w:r w:rsidR="00C15E73">
                                    <w:rPr>
                                      <w:lang w:bidi="fr-FR"/>
                                    </w:rPr>
                                    <w:t>.org</w:t>
                                  </w:r>
                                </w:p>
                              </w:txbxContent>
                            </wps:txbx>
                            <wps:bodyPr rot="0" vert="horz" wrap="square" lIns="36195" tIns="36195" rIns="36195" bIns="36195" anchor="t" anchorCtr="0" upright="1">
                              <a:spAutoFit/>
                            </wps:bodyPr>
                          </wps:wsp>
                        </a:graphicData>
                      </a:graphic>
                    </wp:inline>
                  </w:drawing>
                </mc:Choice>
                <mc:Fallback>
                  <w:pict>
                    <v:shape w14:anchorId="049D0835" id="Zone de texte 263" o:spid="_x0000_s1030" type="#_x0000_t202" style="width:180.95pt;height:5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" filled="f" stroked="f" strokeweight="0" insetpen="t">
                      <o:lock v:ext="edit" shapetype="t"/>
                      <v:textbox style="mso-fit-shape-to-text:t" inset="2.85pt,2.85pt,2.85pt,2.85pt">
                        <w:txbxContent>
                          <w:p w14:paraId="3D093DE8" w14:textId="5D9751E6" w:rsidR="00F31A41" w:rsidRDefault="00F31A41" w:rsidP="0084446C">
                            <w:pPr>
                              <w:pStyle w:val="Titre7"/>
                              <w:rPr>
                                <w:lang w:bidi="fr-FR"/>
                              </w:rPr>
                            </w:pPr>
                          </w:p>
                          <w:p w14:paraId="4DB6D547" w14:textId="5B62D537" w:rsidR="0084446C" w:rsidRPr="0001784B" w:rsidRDefault="00F31A41" w:rsidP="0084446C">
                            <w:pPr>
                              <w:pStyle w:val="Titre7"/>
                            </w:pPr>
                            <w:r w:rsidRPr="00F31A41">
                              <w:rPr>
                                <w:lang w:bidi="fr-FR"/>
                              </w:rPr>
                              <w:t>1 avenue du mont Cassel 78990</w:t>
                            </w:r>
                            <w:r>
                              <w:rPr>
                                <w:lang w:bidi="fr-FR"/>
                              </w:rPr>
                              <w:t>,</w:t>
                            </w:r>
                            <w:r w:rsidRPr="00F31A41">
                              <w:rPr>
                                <w:lang w:bidi="fr-FR"/>
                              </w:rPr>
                              <w:t xml:space="preserve"> Elancourt</w:t>
                            </w:r>
                          </w:p>
                          <w:p w14:paraId="7A20E3F3" w14:textId="4FC72461" w:rsidR="0084446C" w:rsidRPr="0001784B" w:rsidRDefault="00D21D44" w:rsidP="0084446C">
                            <w:pPr>
                              <w:pStyle w:val="Titre7"/>
                            </w:pPr>
                            <w:r w:rsidRPr="00EE6A4E">
                              <w:rPr>
                                <w:b/>
                                <w:bCs/>
                                <w:lang w:bidi="fr-FR"/>
                              </w:rPr>
                              <w:t>Site :</w:t>
                            </w:r>
                            <w:r>
                              <w:rPr>
                                <w:lang w:bidi="fr-FR"/>
                              </w:rPr>
                              <w:t xml:space="preserve"> </w:t>
                            </w:r>
                            <w:r w:rsidR="00C15E73">
                              <w:rPr>
                                <w:lang w:bidi="fr-FR"/>
                              </w:rPr>
                              <w:t>www.lespierre</w:t>
                            </w:r>
                            <w:r w:rsidR="00333F95">
                              <w:rPr>
                                <w:lang w:bidi="fr-FR"/>
                              </w:rPr>
                              <w:t>s</w:t>
                            </w:r>
                            <w:r w:rsidR="00C15E73">
                              <w:rPr>
                                <w:lang w:bidi="fr-FR"/>
                              </w:rPr>
                              <w:t>vivantes</w:t>
                            </w:r>
                            <w:r>
                              <w:rPr>
                                <w:lang w:bidi="fr-FR"/>
                              </w:rPr>
                              <w:t>-sociomedical-kinshasa</w:t>
                            </w:r>
                            <w:r w:rsidR="00C15E73">
                              <w:rPr>
                                <w:lang w:bidi="fr-FR"/>
                              </w:rPr>
                              <w:t>.org</w:t>
                            </w:r>
                          </w:p>
                        </w:txbxContent>
                      </v:textbox>
                      <w10:anchorlock/>
                    </v:shape>
                  </w:pict>
                </mc:Fallback>
              </mc:AlternateContent>
            </w:r>
          </w:p>
        </w:tc>
        <w:tc>
          <w:tcPr>
            <w:tcW w:w="5184" w:type="dxa"/>
          </w:tcPr>
          <w:p w14:paraId="50B586DB" w14:textId="77777777" w:rsidR="0084446C" w:rsidRDefault="0084446C" w:rsidP="0084446C">
            <w:r>
              <w:rPr>
                <w:noProof/>
                <w:lang w:eastAsia="fr-FR"/>
              </w:rPr>
              <mc:AlternateContent>
                <mc:Choice Requires="wps">
                  <w:drawing>
                    <wp:inline distT="0" distB="0" distL="0" distR="0" wp14:anchorId="056AD3AF" wp14:editId="53876D3F">
                      <wp:extent cx="2075131" cy="300092"/>
                      <wp:effectExtent l="0" t="0" r="1905" b="5080"/>
                      <wp:docPr id="23" name="Zone de texte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075131" cy="300092"/>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65261" w14:textId="77777777" w:rsidR="00C54CFC" w:rsidRPr="00DE6413" w:rsidRDefault="00C54CFC" w:rsidP="00C54CFC">
                                  <w:pPr>
                                    <w:pStyle w:val="Titre2"/>
                                    <w:rPr>
                                      <w:b/>
                                    </w:rPr>
                                  </w:pPr>
                                  <w:r w:rsidRPr="00DE6413">
                                    <w:rPr>
                                      <w:b/>
                                      <w:lang w:val="fr-FR" w:bidi="fr-FR"/>
                                    </w:rPr>
                                    <w:t>Les pierres vivantes</w:t>
                                  </w:r>
                                </w:p>
                                <w:p w14:paraId="68734307" w14:textId="77777777" w:rsidR="0084446C" w:rsidRPr="0001784B" w:rsidRDefault="0084446C" w:rsidP="0084446C">
                                  <w:pPr>
                                    <w:pStyle w:val="Titre2"/>
                                    <w:rPr>
                                      <w:b/>
                                    </w:rPr>
                                  </w:pPr>
                                </w:p>
                              </w:txbxContent>
                            </wps:txbx>
                            <wps:bodyPr rot="0" vert="horz" wrap="square" lIns="36195" tIns="36195" rIns="36195" bIns="36195" anchor="t" anchorCtr="0" upright="1">
                              <a:noAutofit/>
                            </wps:bodyPr>
                          </wps:wsp>
                        </a:graphicData>
                      </a:graphic>
                    </wp:inline>
                  </w:drawing>
                </mc:Choice>
                <mc:Fallback>
                  <w:pict>
                    <v:shape w14:anchorId="056AD3AF" id="Zone de texte 257" o:spid="_x0000_s1031" type="#_x0000_t202" style="width:163.4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" filled="f" fillcolor="black" stroked="f" strokeweight="0" insetpen="t">
                      <o:lock v:ext="edit" shapetype="t"/>
                      <v:textbox inset="2.85pt,2.85pt,2.85pt,2.85pt">
                        <w:txbxContent>
                          <w:p w14:paraId="58665261" w14:textId="77777777" w:rsidR="00C54CFC" w:rsidRPr="00DE6413" w:rsidRDefault="00C54CFC" w:rsidP="00C54CFC">
                            <w:pPr>
                              <w:pStyle w:val="Titre2"/>
                              <w:rPr>
                                <w:b/>
                              </w:rPr>
                            </w:pPr>
                            <w:r w:rsidRPr="00DE6413">
                              <w:rPr>
                                <w:b/>
                                <w:lang w:val="fr-FR" w:bidi="fr-FR"/>
                              </w:rPr>
                              <w:t>Les pierres vivantes</w:t>
                            </w:r>
                          </w:p>
                          <w:p w14:paraId="68734307" w14:textId="77777777" w:rsidR="0084446C" w:rsidRPr="0001784B" w:rsidRDefault="0084446C" w:rsidP="0084446C">
                            <w:pPr>
                              <w:pStyle w:val="Titre2"/>
                              <w:rPr>
                                <w:b/>
                              </w:rPr>
                            </w:pPr>
                          </w:p>
                        </w:txbxContent>
                      </v:textbox>
                      <w10:anchorlock/>
                    </v:shape>
                  </w:pict>
                </mc:Fallback>
              </mc:AlternateContent>
            </w:r>
            <w:r>
              <w:rPr>
                <w:noProof/>
                <w:lang w:eastAsia="fr-FR"/>
              </w:rPr>
              <mc:AlternateContent>
                <mc:Choice Requires="wps">
                  <w:drawing>
                    <wp:inline distT="0" distB="0" distL="0" distR="0" wp14:anchorId="48E560F7" wp14:editId="21C6CD6E">
                      <wp:extent cx="2739670" cy="759058"/>
                      <wp:effectExtent l="0" t="0" r="3810" b="3175"/>
                      <wp:docPr id="28" name="Zone de texte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739670" cy="759058"/>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0DE78B" w14:textId="336353A8" w:rsidR="0084446C" w:rsidRDefault="0084446C" w:rsidP="0001784B">
                                  <w:pPr>
                                    <w:pStyle w:val="Titre7"/>
                                    <w:rPr>
                                      <w:lang w:bidi="fr-FR"/>
                                    </w:rPr>
                                  </w:pPr>
                                  <w:r w:rsidRPr="00EE6A4E">
                                    <w:rPr>
                                      <w:b/>
                                      <w:bCs/>
                                      <w:lang w:bidi="fr-FR"/>
                                    </w:rPr>
                                    <w:t>Tél :</w:t>
                                  </w:r>
                                  <w:r w:rsidRPr="00E10C6D">
                                    <w:rPr>
                                      <w:lang w:bidi="fr-FR"/>
                                    </w:rPr>
                                    <w:t xml:space="preserve"> </w:t>
                                  </w:r>
                                  <w:r w:rsidR="00396899" w:rsidRPr="00396899">
                                    <w:rPr>
                                      <w:lang w:bidi="fr-FR"/>
                                    </w:rPr>
                                    <w:t>+33 7 67 16 34 67</w:t>
                                  </w:r>
                                </w:p>
                                <w:p w14:paraId="048D25DB" w14:textId="002A5E17" w:rsidR="00B60BF0" w:rsidRDefault="00B60BF0" w:rsidP="0001784B">
                                  <w:pPr>
                                    <w:pStyle w:val="Titre7"/>
                                    <w:rPr>
                                      <w:lang w:bidi="fr-FR"/>
                                    </w:rPr>
                                  </w:pPr>
                                  <w:r w:rsidRPr="00EE6A4E">
                                    <w:rPr>
                                      <w:b/>
                                      <w:bCs/>
                                      <w:lang w:bidi="fr-FR"/>
                                    </w:rPr>
                                    <w:t>Mail :</w:t>
                                  </w:r>
                                  <w:r>
                                    <w:rPr>
                                      <w:lang w:bidi="fr-FR"/>
                                    </w:rPr>
                                    <w:t xml:space="preserve"> kinshasa.projetsociomedical@gmail.</w:t>
                                  </w:r>
                                  <w:r w:rsidR="00333F95">
                                    <w:rPr>
                                      <w:lang w:bidi="fr-FR"/>
                                    </w:rPr>
                                    <w:t>com</w:t>
                                  </w:r>
                                </w:p>
                                <w:p w14:paraId="2C596CA7" w14:textId="157CD8F8" w:rsidR="00D21D44" w:rsidRDefault="00C9279D" w:rsidP="0001784B">
                                  <w:pPr>
                                    <w:pStyle w:val="Titre7"/>
                                    <w:rPr>
                                      <w:lang w:bidi="fr-FR"/>
                                    </w:rPr>
                                  </w:pPr>
                                  <w:r w:rsidRPr="00EE6A4E">
                                    <w:rPr>
                                      <w:b/>
                                      <w:bCs/>
                                      <w:lang w:bidi="fr-FR"/>
                                    </w:rPr>
                                    <w:t>Cagnotte :</w:t>
                                  </w:r>
                                  <w:r>
                                    <w:rPr>
                                      <w:lang w:bidi="fr-FR"/>
                                    </w:rPr>
                                    <w:t xml:space="preserve"> </w:t>
                                  </w:r>
                                  <w:r w:rsidRPr="00C9279D">
                                    <w:rPr>
                                      <w:lang w:bidi="fr-FR"/>
                                    </w:rPr>
                                    <w:t>https://www.leetchi.com/c/projet-socio-medical-kinshasa</w:t>
                                  </w:r>
                                </w:p>
                                <w:p w14:paraId="656E8FAB" w14:textId="587CAF43" w:rsidR="00D21D44" w:rsidRPr="00E10C6D" w:rsidRDefault="00D21D44" w:rsidP="0001784B">
                                  <w:pPr>
                                    <w:pStyle w:val="Titre7"/>
                                  </w:pPr>
                                </w:p>
                              </w:txbxContent>
                            </wps:txbx>
                            <wps:bodyPr rot="0" vert="horz" wrap="square" lIns="36195" tIns="36195" rIns="36195" bIns="36195" anchor="t" anchorCtr="0" upright="1">
                              <a:noAutofit/>
                            </wps:bodyPr>
                          </wps:wsp>
                        </a:graphicData>
                      </a:graphic>
                    </wp:inline>
                  </w:drawing>
                </mc:Choice>
                <mc:Fallback>
                  <w:pict>
                    <v:shape w14:anchorId="48E560F7" id="Zone de texte 255" o:spid="_x0000_s1032" type="#_x0000_t202" style="width:215.7pt;height: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" filled="f" fillcolor="black" stroked="f" strokeweight="0" insetpen="t">
                      <o:lock v:ext="edit" shapetype="t"/>
                      <v:textbox inset="2.85pt,2.85pt,2.85pt,2.85pt">
                        <w:txbxContent>
                          <w:p w14:paraId="1D0DE78B" w14:textId="336353A8" w:rsidR="0084446C" w:rsidRDefault="0084446C" w:rsidP="0001784B">
                            <w:pPr>
                              <w:pStyle w:val="Titre7"/>
                              <w:rPr>
                                <w:lang w:bidi="fr-FR"/>
                              </w:rPr>
                            </w:pPr>
                            <w:r w:rsidRPr="00EE6A4E">
                              <w:rPr>
                                <w:b/>
                                <w:bCs/>
                                <w:lang w:bidi="fr-FR"/>
                              </w:rPr>
                              <w:t>Tél :</w:t>
                            </w:r>
                            <w:r w:rsidRPr="00E10C6D">
                              <w:rPr>
                                <w:lang w:bidi="fr-FR"/>
                              </w:rPr>
                              <w:t xml:space="preserve"> </w:t>
                            </w:r>
                            <w:r w:rsidR="00396899" w:rsidRPr="00396899">
                              <w:rPr>
                                <w:lang w:bidi="fr-FR"/>
                              </w:rPr>
                              <w:t>+33 7 67 16 34 67</w:t>
                            </w:r>
                          </w:p>
                          <w:p w14:paraId="048D25DB" w14:textId="002A5E17" w:rsidR="00B60BF0" w:rsidRDefault="00B60BF0" w:rsidP="0001784B">
                            <w:pPr>
                              <w:pStyle w:val="Titre7"/>
                              <w:rPr>
                                <w:lang w:bidi="fr-FR"/>
                              </w:rPr>
                            </w:pPr>
                            <w:r w:rsidRPr="00EE6A4E">
                              <w:rPr>
                                <w:b/>
                                <w:bCs/>
                                <w:lang w:bidi="fr-FR"/>
                              </w:rPr>
                              <w:t>Mail :</w:t>
                            </w:r>
                            <w:r>
                              <w:rPr>
                                <w:lang w:bidi="fr-FR"/>
                              </w:rPr>
                              <w:t xml:space="preserve"> kinshasa.projetsociomedical@gmail.</w:t>
                            </w:r>
                            <w:r w:rsidR="00333F95">
                              <w:rPr>
                                <w:lang w:bidi="fr-FR"/>
                              </w:rPr>
                              <w:t>com</w:t>
                            </w:r>
                          </w:p>
                          <w:p w14:paraId="2C596CA7" w14:textId="157CD8F8" w:rsidR="00D21D44" w:rsidRDefault="00C9279D" w:rsidP="0001784B">
                            <w:pPr>
                              <w:pStyle w:val="Titre7"/>
                              <w:rPr>
                                <w:lang w:bidi="fr-FR"/>
                              </w:rPr>
                            </w:pPr>
                            <w:r w:rsidRPr="00EE6A4E">
                              <w:rPr>
                                <w:b/>
                                <w:bCs/>
                                <w:lang w:bidi="fr-FR"/>
                              </w:rPr>
                              <w:t>Cagnotte :</w:t>
                            </w:r>
                            <w:r>
                              <w:rPr>
                                <w:lang w:bidi="fr-FR"/>
                              </w:rPr>
                              <w:t xml:space="preserve"> </w:t>
                            </w:r>
                            <w:r w:rsidRPr="00C9279D">
                              <w:rPr>
                                <w:lang w:bidi="fr-FR"/>
                              </w:rPr>
                              <w:t>https://www.leetchi.com/c/projet-socio-medical-kinshasa</w:t>
                            </w:r>
                          </w:p>
                          <w:p w14:paraId="656E8FAB" w14:textId="587CAF43" w:rsidR="00D21D44" w:rsidRPr="00E10C6D" w:rsidRDefault="00D21D44" w:rsidP="0001784B">
                            <w:pPr>
                              <w:pStyle w:val="Titre7"/>
                            </w:pPr>
                          </w:p>
                        </w:txbxContent>
                      </v:textbox>
                      <w10:anchorlock/>
                    </v:shape>
                  </w:pict>
                </mc:Fallback>
              </mc:AlternateContent>
            </w:r>
          </w:p>
        </w:tc>
      </w:tr>
    </w:tbl>
    <w:p w14:paraId="21974C8D" w14:textId="77777777" w:rsidR="000D54B6" w:rsidRDefault="00EA34E4" w:rsidP="002A7968">
      <w:r>
        <w:rPr>
          <w:noProof/>
          <w:lang w:eastAsia="fr-FR"/>
        </w:rPr>
        <w:drawing>
          <wp:anchor distT="0" distB="0" distL="114300" distR="114300" simplePos="0" relativeHeight="251672064" behindDoc="1" locked="0" layoutInCell="1" allowOverlap="1" wp14:anchorId="1950C155" wp14:editId="4A159034">
            <wp:simplePos x="0" y="0"/>
            <wp:positionH relativeFrom="page">
              <wp:posOffset>-9525</wp:posOffset>
            </wp:positionH>
            <wp:positionV relativeFrom="page">
              <wp:posOffset>-9525</wp:posOffset>
            </wp:positionV>
            <wp:extent cx="10706100" cy="7777480"/>
            <wp:effectExtent l="0" t="0" r="0" b="0"/>
            <wp:wrapNone/>
            <wp:docPr id="33" name="Image 33" descr="Graphique abstrait «design capsules» en vert, gris et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sules-design---Templates-brochure-outside.jpg"/>
                    <pic:cNvPicPr/>
                  </pic:nvPicPr>
                  <pic:blipFill>
                    <a:blip r:embed="rId8">
                      <a:extLst>
                        <a:ext uri="{28A0092B-C50C-407E-A947-70E740481C1C}">
                          <a14:useLocalDpi xmlns:a14="http://schemas.microsoft.com/office/drawing/2010/main" val="0"/>
                        </a:ext>
                      </a:extLst>
                    </a:blip>
                    <a:stretch>
                      <a:fillRect/>
                    </a:stretch>
                  </pic:blipFill>
                  <pic:spPr>
                    <a:xfrm>
                      <a:off x="0" y="0"/>
                      <a:ext cx="10706100" cy="7777480"/>
                    </a:xfrm>
                    <a:prstGeom prst="rect">
                      <a:avLst/>
                    </a:prstGeom>
                  </pic:spPr>
                </pic:pic>
              </a:graphicData>
            </a:graphic>
            <wp14:sizeRelH relativeFrom="margin">
              <wp14:pctWidth>0</wp14:pctWidth>
            </wp14:sizeRelH>
            <wp14:sizeRelV relativeFrom="margin">
              <wp14:pctHeight>0</wp14:pctHeight>
            </wp14:sizeRelV>
          </wp:anchor>
        </w:drawing>
      </w:r>
      <w:r w:rsidR="00446D6F">
        <w:rPr>
          <w:lang w:bidi="fr-FR"/>
        </w:rPr>
        <w:br w:type="page"/>
      </w:r>
    </w:p>
    <w:tbl>
      <w:tblPr>
        <w:tblStyle w:val="Grilledutableau"/>
        <w:tblpPr w:leftFromText="180" w:rightFromText="180" w:vertAnchor="page" w:horzAnchor="page" w:tblpX="351" w:tblpY="2179"/>
        <w:tblW w:w="536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82"/>
        <w:gridCol w:w="5482"/>
        <w:gridCol w:w="5478"/>
      </w:tblGrid>
      <w:tr w:rsidR="0084446C" w14:paraId="2B9FC148" w14:textId="77777777" w:rsidTr="00C8557B">
        <w:trPr>
          <w:trHeight w:val="5416"/>
        </w:trPr>
        <w:tc>
          <w:tcPr>
            <w:tcW w:w="1667" w:type="pct"/>
          </w:tcPr>
          <w:p w14:paraId="44608E38" w14:textId="77777777" w:rsidR="0084446C" w:rsidRDefault="009B0099" w:rsidP="009B0099">
            <w:pPr>
              <w:pStyle w:val="Titre4"/>
            </w:pPr>
            <w:r>
              <w:lastRenderedPageBreak/>
              <w:t>eVANGILE</w:t>
            </w:r>
          </w:p>
          <w:p w14:paraId="473CE1BF" w14:textId="77777777" w:rsidR="00ED3CBA" w:rsidRDefault="00ED3CBA" w:rsidP="00ED3CBA">
            <w:pPr>
              <w:pStyle w:val="Slogan0"/>
            </w:pPr>
          </w:p>
          <w:p w14:paraId="05AD2958" w14:textId="6730020D" w:rsidR="007515A7" w:rsidRPr="00ED3CBA" w:rsidRDefault="00EC22B9" w:rsidP="006F0BAE">
            <w:r>
              <w:t>Nous serons amené</w:t>
            </w:r>
            <w:r w:rsidR="0097636F">
              <w:t>s</w:t>
            </w:r>
            <w:r>
              <w:t xml:space="preserve"> à partager la charité en Yehoshoua </w:t>
            </w:r>
            <w:proofErr w:type="spellStart"/>
            <w:r>
              <w:t>Mashiah</w:t>
            </w:r>
            <w:proofErr w:type="spellEnd"/>
            <w:r>
              <w:t xml:space="preserve"> (Jésus-Christ).</w:t>
            </w:r>
            <w:r w:rsidR="00A65EB5">
              <w:t xml:space="preserve"> </w:t>
            </w:r>
          </w:p>
        </w:tc>
        <w:tc>
          <w:tcPr>
            <w:tcW w:w="1667" w:type="pct"/>
          </w:tcPr>
          <w:p w14:paraId="5F17B6FC" w14:textId="77777777" w:rsidR="0084446C" w:rsidRDefault="009B0099" w:rsidP="009B0099">
            <w:pPr>
              <w:pStyle w:val="Titre4"/>
            </w:pPr>
            <w:r>
              <w:t>sante</w:t>
            </w:r>
          </w:p>
          <w:p w14:paraId="2BD3CD38" w14:textId="77777777" w:rsidR="001F33EB" w:rsidRDefault="001F33EB" w:rsidP="00ED3CBA">
            <w:pPr>
              <w:rPr>
                <w:lang w:val="en"/>
              </w:rPr>
            </w:pPr>
          </w:p>
          <w:p w14:paraId="77B267BB" w14:textId="4F0F3EBD" w:rsidR="001F33EB" w:rsidRDefault="00FA4321" w:rsidP="001F33EB">
            <w:r>
              <w:t xml:space="preserve">Nous </w:t>
            </w:r>
            <w:r w:rsidR="0055458C">
              <w:t>travaillons</w:t>
            </w:r>
            <w:r w:rsidR="0001093B">
              <w:t xml:space="preserve"> en collaboration</w:t>
            </w:r>
            <w:r>
              <w:t xml:space="preserve"> avec une association à but non lucratif, MICA (Mission Congo Assistance). Cette association</w:t>
            </w:r>
            <w:r w:rsidR="0065282A">
              <w:t xml:space="preserve"> est un centre médical qui</w:t>
            </w:r>
            <w:r>
              <w:t xml:space="preserve"> </w:t>
            </w:r>
            <w:r w:rsidR="002216AC">
              <w:t>a</w:t>
            </w:r>
            <w:r>
              <w:t xml:space="preserve"> pour but </w:t>
            </w:r>
            <w:r w:rsidR="002216AC">
              <w:t>de promouvoir</w:t>
            </w:r>
            <w:r>
              <w:t xml:space="preserve"> l'accès aux soins </w:t>
            </w:r>
            <w:r w:rsidR="002216AC">
              <w:t>médicaux pour la population défavorisée</w:t>
            </w:r>
            <w:r w:rsidR="00443F32">
              <w:t xml:space="preserve">. </w:t>
            </w:r>
            <w:r w:rsidR="0065282A" w:rsidRPr="0065282A">
              <w:t>Nous partagerons la vie quotidienne de l'équipe médicale au sein de la structure MICA afin d'échanger sur les pratiques de soins</w:t>
            </w:r>
            <w:r w:rsidR="006B63E6">
              <w:t xml:space="preserve">. </w:t>
            </w:r>
            <w:r w:rsidR="002216AC">
              <w:t xml:space="preserve">L’objectif est de mutualiser les connaissances des membres de l’association MICA et de certains missionnaires travaillant en France dans le </w:t>
            </w:r>
            <w:r w:rsidR="001910EC">
              <w:t>secteur</w:t>
            </w:r>
            <w:r w:rsidR="002216AC">
              <w:t xml:space="preserve"> médical (</w:t>
            </w:r>
            <w:r w:rsidR="00240172">
              <w:t xml:space="preserve">infirmier, </w:t>
            </w:r>
            <w:r w:rsidR="002216AC">
              <w:t>aide-soignant). Nous apporterons également des équipements de première nécessité :</w:t>
            </w:r>
          </w:p>
          <w:p w14:paraId="11B8A1BD" w14:textId="54AE1F14" w:rsidR="00803BAE" w:rsidRDefault="00803BAE" w:rsidP="008E0267">
            <w:pPr>
              <w:pStyle w:val="Paragraphedeliste"/>
              <w:numPr>
                <w:ilvl w:val="0"/>
                <w:numId w:val="12"/>
              </w:numPr>
            </w:pPr>
            <w:r w:rsidRPr="00803BAE">
              <w:t xml:space="preserve">Produits d'hygiène </w:t>
            </w:r>
            <w:r w:rsidR="00D5531A" w:rsidRPr="00803BAE">
              <w:t>(solution</w:t>
            </w:r>
            <w:r w:rsidRPr="00803BAE">
              <w:t xml:space="preserve"> hydro alcoolique, </w:t>
            </w:r>
            <w:r w:rsidR="00D5531A" w:rsidRPr="00803BAE">
              <w:t>désinfectants :</w:t>
            </w:r>
            <w:r w:rsidRPr="00803BAE">
              <w:t xml:space="preserve">  bétadine, dakin...)</w:t>
            </w:r>
          </w:p>
          <w:p w14:paraId="67395CC0" w14:textId="6AA3FDB5" w:rsidR="00803BAE" w:rsidRDefault="00803BAE" w:rsidP="008E0267">
            <w:pPr>
              <w:pStyle w:val="Paragraphedeliste"/>
              <w:numPr>
                <w:ilvl w:val="0"/>
                <w:numId w:val="12"/>
              </w:numPr>
            </w:pPr>
            <w:r w:rsidRPr="00803BAE">
              <w:t xml:space="preserve">Produits médicamenteux </w:t>
            </w:r>
            <w:r w:rsidR="00D5531A" w:rsidRPr="00803BAE">
              <w:t>(antalgiques</w:t>
            </w:r>
            <w:r w:rsidRPr="00803BAE">
              <w:t>, antibiotiques</w:t>
            </w:r>
            <w:r>
              <w:t xml:space="preserve"> …</w:t>
            </w:r>
            <w:r w:rsidRPr="00803BAE">
              <w:t>)</w:t>
            </w:r>
          </w:p>
          <w:p w14:paraId="04EEB4A8" w14:textId="480011D6" w:rsidR="002216AC" w:rsidRDefault="00101CB0" w:rsidP="002216AC">
            <w:pPr>
              <w:pStyle w:val="Paragraphedeliste"/>
              <w:numPr>
                <w:ilvl w:val="0"/>
                <w:numId w:val="12"/>
              </w:numPr>
            </w:pPr>
            <w:r w:rsidRPr="00803BAE">
              <w:t>Complètements</w:t>
            </w:r>
            <w:r w:rsidR="00803BAE" w:rsidRPr="00803BAE">
              <w:t xml:space="preserve"> alimentaires...</w:t>
            </w:r>
          </w:p>
          <w:p w14:paraId="23D8AB48" w14:textId="77777777" w:rsidR="005A7249" w:rsidRDefault="005A7249" w:rsidP="005A7249">
            <w:pPr>
              <w:pStyle w:val="Paragraphedeliste"/>
            </w:pPr>
          </w:p>
          <w:p w14:paraId="7774B7DB" w14:textId="21BAEBF4" w:rsidR="006532F6" w:rsidRPr="001F33EB" w:rsidRDefault="005A7249" w:rsidP="006532F6">
            <w:r>
              <w:t>Nous comptons sur la collaboration de tous pour la contribution de ces équipements qui faciliteront le travail du personnel médical et permettront de soigner les bénéficiaires qui sont principalement des enfants et des femmes.</w:t>
            </w:r>
          </w:p>
        </w:tc>
        <w:tc>
          <w:tcPr>
            <w:tcW w:w="1667" w:type="pct"/>
          </w:tcPr>
          <w:p w14:paraId="53BE3695" w14:textId="73C14C01" w:rsidR="002A63FC" w:rsidRDefault="00EA34E4" w:rsidP="009B0099">
            <w:pPr>
              <w:pStyle w:val="Titre4"/>
            </w:pPr>
            <w:r>
              <w:rPr>
                <w:noProof/>
                <w:lang w:val="fr-FR" w:eastAsia="fr-FR"/>
              </w:rPr>
              <w:drawing>
                <wp:anchor distT="0" distB="0" distL="114300" distR="114300" simplePos="0" relativeHeight="251673088" behindDoc="1" locked="0" layoutInCell="1" allowOverlap="1" wp14:anchorId="3849E8D1" wp14:editId="0675702C">
                  <wp:simplePos x="0" y="0"/>
                  <wp:positionH relativeFrom="page">
                    <wp:posOffset>1874520</wp:posOffset>
                  </wp:positionH>
                  <wp:positionV relativeFrom="paragraph">
                    <wp:posOffset>4399280</wp:posOffset>
                  </wp:positionV>
                  <wp:extent cx="1718945" cy="1751965"/>
                  <wp:effectExtent l="0" t="0" r="0" b="635"/>
                  <wp:wrapNone/>
                  <wp:docPr id="30" name="Image 30" descr="Graphique abstrait «design capsules» en vert, gris et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ight-down-grapgi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8945" cy="1751965"/>
                          </a:xfrm>
                          <a:prstGeom prst="rect">
                            <a:avLst/>
                          </a:prstGeom>
                        </pic:spPr>
                      </pic:pic>
                    </a:graphicData>
                  </a:graphic>
                  <wp14:sizeRelH relativeFrom="margin">
                    <wp14:pctWidth>0</wp14:pctWidth>
                  </wp14:sizeRelH>
                  <wp14:sizeRelV relativeFrom="margin">
                    <wp14:pctHeight>0</wp14:pctHeight>
                  </wp14:sizeRelV>
                </wp:anchor>
              </w:drawing>
            </w:r>
            <w:r w:rsidR="00DD2CA9">
              <w:rPr>
                <w:noProof/>
                <w:lang w:val="fr-FR" w:eastAsia="fr-FR"/>
              </w:rPr>
              <w:t>Social</w:t>
            </w:r>
          </w:p>
          <w:p w14:paraId="4340CCDE" w14:textId="77777777" w:rsidR="001F33EB" w:rsidRPr="001F33EB" w:rsidRDefault="001F33EB" w:rsidP="001F33EB">
            <w:pPr>
              <w:rPr>
                <w:lang w:val="en"/>
              </w:rPr>
            </w:pPr>
          </w:p>
          <w:p w14:paraId="28003937" w14:textId="37FD6400" w:rsidR="001125A6" w:rsidRPr="00ED3CBA" w:rsidRDefault="00FA4321" w:rsidP="0066624E">
            <w:r>
              <w:t xml:space="preserve">Nous avons </w:t>
            </w:r>
            <w:r w:rsidR="00894057">
              <w:t xml:space="preserve">pour projet </w:t>
            </w:r>
            <w:r>
              <w:t xml:space="preserve">d’amener un soutien moral </w:t>
            </w:r>
            <w:r w:rsidR="00443F32">
              <w:t>et social aux jeunes enfants orphelins à travers des animations</w:t>
            </w:r>
            <w:r w:rsidR="00237071">
              <w:t xml:space="preserve"> et</w:t>
            </w:r>
            <w:r w:rsidR="00443F32">
              <w:t xml:space="preserve"> des échanges … </w:t>
            </w:r>
            <w:r w:rsidR="00FE1C6F">
              <w:t>Leur quotidien n’est pas facile, la majorité vivent dans des conditions déplorables (</w:t>
            </w:r>
            <w:r w:rsidR="00284C46">
              <w:t xml:space="preserve">dormir à même le sol, </w:t>
            </w:r>
            <w:r w:rsidR="00FE1C6F">
              <w:t xml:space="preserve">malnutrition, déscolarisation …).  </w:t>
            </w:r>
            <w:r w:rsidR="00443F32">
              <w:t>Ils</w:t>
            </w:r>
            <w:r>
              <w:t xml:space="preserve"> sont pour la plupart abandonnés par leur</w:t>
            </w:r>
            <w:r w:rsidR="00284C46">
              <w:t>s</w:t>
            </w:r>
            <w:r>
              <w:t xml:space="preserve"> parent</w:t>
            </w:r>
            <w:r w:rsidR="00284C46">
              <w:t>s</w:t>
            </w:r>
            <w:r w:rsidR="00443F32">
              <w:t>, rejetés par leur</w:t>
            </w:r>
            <w:r w:rsidR="00284C46">
              <w:t>s</w:t>
            </w:r>
            <w:r w:rsidR="00443F32">
              <w:t xml:space="preserve"> famille</w:t>
            </w:r>
            <w:r w:rsidR="00284C46">
              <w:t>s</w:t>
            </w:r>
            <w:r w:rsidR="00443F32">
              <w:t xml:space="preserve"> ou</w:t>
            </w:r>
            <w:r>
              <w:t xml:space="preserve"> </w:t>
            </w:r>
            <w:r w:rsidR="00443F32">
              <w:t xml:space="preserve">bien </w:t>
            </w:r>
            <w:r w:rsidR="00FE1C6F">
              <w:t>l</w:t>
            </w:r>
            <w:r w:rsidR="00284C46">
              <w:t>e</w:t>
            </w:r>
            <w:r w:rsidR="00FE1C6F">
              <w:t>s parents</w:t>
            </w:r>
            <w:r>
              <w:t xml:space="preserve"> </w:t>
            </w:r>
            <w:r w:rsidR="00237071">
              <w:t xml:space="preserve">sont </w:t>
            </w:r>
            <w:r>
              <w:t>décédés lors des guerres</w:t>
            </w:r>
            <w:r w:rsidR="00443F32">
              <w:t xml:space="preserve"> qui ravag</w:t>
            </w:r>
            <w:r w:rsidR="00FE1C6F">
              <w:t>ent</w:t>
            </w:r>
            <w:r w:rsidR="00443F32">
              <w:t xml:space="preserve"> la République Démocratique du Congo depuis de nombreuses années</w:t>
            </w:r>
            <w:r>
              <w:t xml:space="preserve">. </w:t>
            </w:r>
            <w:r w:rsidR="00443F32">
              <w:t xml:space="preserve">Des </w:t>
            </w:r>
            <w:r w:rsidR="001125A6">
              <w:t xml:space="preserve">récoltes de vêtements </w:t>
            </w:r>
            <w:r w:rsidR="00603329">
              <w:t xml:space="preserve">et une cagnotte en ligne </w:t>
            </w:r>
            <w:r w:rsidR="001125A6">
              <w:t xml:space="preserve">seront mis en place </w:t>
            </w:r>
            <w:r w:rsidR="00603329">
              <w:t xml:space="preserve">pour </w:t>
            </w:r>
            <w:r w:rsidR="006C56C8">
              <w:t>acheter des denrées alimentaires et des matelas pour les enfants.</w:t>
            </w:r>
          </w:p>
        </w:tc>
      </w:tr>
    </w:tbl>
    <w:p w14:paraId="2AC6B9E1" w14:textId="77777777" w:rsidR="00615652" w:rsidRDefault="00EA34E4" w:rsidP="0001784B">
      <w:pPr>
        <w:pStyle w:val="Slogan0"/>
      </w:pPr>
      <w:r>
        <w:rPr>
          <w:noProof/>
          <w:lang w:eastAsia="fr-FR"/>
        </w:rPr>
        <w:drawing>
          <wp:anchor distT="0" distB="0" distL="114300" distR="114300" simplePos="0" relativeHeight="251671040" behindDoc="1" locked="0" layoutInCell="1" allowOverlap="1" wp14:anchorId="625CFE15" wp14:editId="248C4B04">
            <wp:simplePos x="0" y="0"/>
            <wp:positionH relativeFrom="margin">
              <wp:posOffset>-539115</wp:posOffset>
            </wp:positionH>
            <wp:positionV relativeFrom="paragraph">
              <wp:posOffset>-7269480</wp:posOffset>
            </wp:positionV>
            <wp:extent cx="10687050" cy="1219170"/>
            <wp:effectExtent l="0" t="0" r="0" b="635"/>
            <wp:wrapNone/>
            <wp:docPr id="32" name="Image 32" descr="Rectangle bleu et 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eader-graphic.png"/>
                    <pic:cNvPicPr/>
                  </pic:nvPicPr>
                  <pic:blipFill>
                    <a:blip r:embed="rId10">
                      <a:extLst>
                        <a:ext uri="{28A0092B-C50C-407E-A947-70E740481C1C}">
                          <a14:useLocalDpi xmlns:a14="http://schemas.microsoft.com/office/drawing/2010/main" val="0"/>
                        </a:ext>
                      </a:extLst>
                    </a:blip>
                    <a:stretch>
                      <a:fillRect/>
                    </a:stretch>
                  </pic:blipFill>
                  <pic:spPr>
                    <a:xfrm>
                      <a:off x="0" y="0"/>
                      <a:ext cx="10815130" cy="1233781"/>
                    </a:xfrm>
                    <a:prstGeom prst="rect">
                      <a:avLst/>
                    </a:prstGeom>
                  </pic:spPr>
                </pic:pic>
              </a:graphicData>
            </a:graphic>
            <wp14:sizeRelH relativeFrom="margin">
              <wp14:pctWidth>0</wp14:pctWidth>
            </wp14:sizeRelH>
            <wp14:sizeRelV relativeFrom="margin">
              <wp14:pctHeight>0</wp14:pctHeight>
            </wp14:sizeRelV>
          </wp:anchor>
        </w:drawing>
      </w:r>
      <w:r w:rsidR="00154E2F">
        <w:rPr>
          <w:noProof/>
          <w:lang w:eastAsia="fr-FR"/>
        </w:rPr>
        <mc:AlternateContent>
          <mc:Choice Requires="wps">
            <w:drawing>
              <wp:anchor distT="36576" distB="36576" distL="36576" distR="36576" simplePos="0" relativeHeight="251663872" behindDoc="0" locked="0" layoutInCell="1" allowOverlap="1" wp14:anchorId="352694B2" wp14:editId="24234C01">
                <wp:simplePos x="0" y="0"/>
                <wp:positionH relativeFrom="margin">
                  <wp:align>left</wp:align>
                </wp:positionH>
                <wp:positionV relativeFrom="page">
                  <wp:posOffset>452755</wp:posOffset>
                </wp:positionV>
                <wp:extent cx="4505325" cy="514350"/>
                <wp:effectExtent l="0" t="0" r="9525" b="0"/>
                <wp:wrapNone/>
                <wp:docPr id="9" name="Zone de texte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505325" cy="5143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15A724" w14:textId="77777777" w:rsidR="00B14E7B" w:rsidRPr="00B02047" w:rsidRDefault="009B0099" w:rsidP="00B02047">
                            <w:pPr>
                              <w:pStyle w:val="Titre3"/>
                            </w:pPr>
                            <w:r>
                              <w:rPr>
                                <w:lang w:bidi="fr-FR"/>
                              </w:rPr>
                              <w:t>Les différentes activités</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694B2" id="Zone de texte 268" o:spid="_x0000_s1033" type="#_x0000_t202" style="position:absolute;margin-left:0;margin-top:35.65pt;width:354.75pt;height:40.5pt;z-index:251663872;visibility:visible;mso-wrap-style:square;mso-width-percent:0;mso-height-percent:0;mso-wrap-distance-left:2.88pt;mso-wrap-distance-top:2.88pt;mso-wrap-distance-right:2.88pt;mso-wrap-distance-bottom:2.88pt;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" filled="f" stroked="f" strokeweight="0" insetpen="t">
                <o:lock v:ext="edit" shapetype="t"/>
                <v:textbox inset="2.85pt,2.85pt,2.85pt,2.85pt">
                  <w:txbxContent>
                    <w:p w14:paraId="6015A724" w14:textId="77777777" w:rsidR="00B14E7B" w:rsidRPr="00B02047" w:rsidRDefault="009B0099" w:rsidP="00B02047">
                      <w:pPr>
                        <w:pStyle w:val="Titre3"/>
                      </w:pPr>
                      <w:r>
                        <w:rPr>
                          <w:lang w:bidi="fr-FR"/>
                        </w:rPr>
                        <w:t>Les différentes activités</w:t>
                      </w:r>
                    </w:p>
                  </w:txbxContent>
                </v:textbox>
                <w10:wrap anchorx="margin" anchory="page"/>
              </v:shape>
            </w:pict>
          </mc:Fallback>
        </mc:AlternateContent>
      </w:r>
    </w:p>
    <w:sectPr w:rsidR="00615652" w:rsidSect="00EA34E4">
      <w:type w:val="nextColumn"/>
      <w:pgSz w:w="16838" w:h="11906" w:orient="landscape" w:code="9"/>
      <w:pgMar w:top="11088" w:right="864" w:bottom="317" w:left="86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9E094" w14:textId="77777777" w:rsidR="00491F84" w:rsidRDefault="00491F84" w:rsidP="001300DE">
      <w:r>
        <w:separator/>
      </w:r>
    </w:p>
  </w:endnote>
  <w:endnote w:type="continuationSeparator" w:id="0">
    <w:p w14:paraId="680B4833" w14:textId="77777777" w:rsidR="00491F84" w:rsidRDefault="00491F84" w:rsidP="00130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n-Regular">
    <w:charset w:val="00"/>
    <w:family w:val="auto"/>
    <w:pitch w:val="variable"/>
    <w:sig w:usb0="00000007" w:usb1="00000000" w:usb2="00000000" w:usb3="00000000" w:csb0="00000083"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2D8A" w14:textId="77777777" w:rsidR="00491F84" w:rsidRDefault="00491F84" w:rsidP="001300DE">
      <w:r>
        <w:separator/>
      </w:r>
    </w:p>
  </w:footnote>
  <w:footnote w:type="continuationSeparator" w:id="0">
    <w:p w14:paraId="3DFF05B2" w14:textId="77777777" w:rsidR="00491F84" w:rsidRDefault="00491F84" w:rsidP="00130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DCA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DA8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7CA5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C4BA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4CD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522F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A22A9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E207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3407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DA20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8311D7E"/>
    <w:multiLevelType w:val="hybridMultilevel"/>
    <w:tmpl w:val="9D64AEDC"/>
    <w:lvl w:ilvl="0" w:tplc="7F0688AC">
      <w:numFmt w:val="bullet"/>
      <w:lvlText w:val="-"/>
      <w:lvlJc w:val="left"/>
      <w:pPr>
        <w:ind w:left="720" w:hanging="360"/>
      </w:pPr>
      <w:rPr>
        <w:rFonts w:ascii="Microsoft Sans Serif" w:eastAsia="Times New Roman"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EE19C6"/>
    <w:multiLevelType w:val="hybridMultilevel"/>
    <w:tmpl w:val="E2DCA7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6145" style="mso-position-horizontal-relative:page;mso-position-vertical-relative:page" fill="f" fillcolor="white" stroke="f">
      <v:fill color="white" on="f"/>
      <v:stroke on="f"/>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3FC"/>
    <w:rsid w:val="0000229C"/>
    <w:rsid w:val="0001093B"/>
    <w:rsid w:val="00016DB1"/>
    <w:rsid w:val="0001784B"/>
    <w:rsid w:val="00021834"/>
    <w:rsid w:val="00065314"/>
    <w:rsid w:val="00091ECD"/>
    <w:rsid w:val="000C262C"/>
    <w:rsid w:val="000D0C5B"/>
    <w:rsid w:val="000D54B6"/>
    <w:rsid w:val="000E70AF"/>
    <w:rsid w:val="00101CB0"/>
    <w:rsid w:val="00106B9A"/>
    <w:rsid w:val="001125A6"/>
    <w:rsid w:val="00113759"/>
    <w:rsid w:val="001228A9"/>
    <w:rsid w:val="001300DE"/>
    <w:rsid w:val="00136149"/>
    <w:rsid w:val="00154E2F"/>
    <w:rsid w:val="001910EC"/>
    <w:rsid w:val="001A1901"/>
    <w:rsid w:val="001D694D"/>
    <w:rsid w:val="001F1FF6"/>
    <w:rsid w:val="001F33EB"/>
    <w:rsid w:val="001F7383"/>
    <w:rsid w:val="0020561B"/>
    <w:rsid w:val="002216AC"/>
    <w:rsid w:val="002321F7"/>
    <w:rsid w:val="00237071"/>
    <w:rsid w:val="00240172"/>
    <w:rsid w:val="00241915"/>
    <w:rsid w:val="00284C46"/>
    <w:rsid w:val="002A1B90"/>
    <w:rsid w:val="002A5A30"/>
    <w:rsid w:val="002A63FC"/>
    <w:rsid w:val="002A7968"/>
    <w:rsid w:val="002B205E"/>
    <w:rsid w:val="002C5F6E"/>
    <w:rsid w:val="0032758E"/>
    <w:rsid w:val="00333F95"/>
    <w:rsid w:val="0033646F"/>
    <w:rsid w:val="00336716"/>
    <w:rsid w:val="00345E9D"/>
    <w:rsid w:val="00381A54"/>
    <w:rsid w:val="0038374F"/>
    <w:rsid w:val="00390E2F"/>
    <w:rsid w:val="00396899"/>
    <w:rsid w:val="003A16F3"/>
    <w:rsid w:val="003C5109"/>
    <w:rsid w:val="003C53D4"/>
    <w:rsid w:val="003E6F76"/>
    <w:rsid w:val="004175CD"/>
    <w:rsid w:val="00443713"/>
    <w:rsid w:val="00443F32"/>
    <w:rsid w:val="00446D6F"/>
    <w:rsid w:val="0045433B"/>
    <w:rsid w:val="00491F84"/>
    <w:rsid w:val="004A78E2"/>
    <w:rsid w:val="00506068"/>
    <w:rsid w:val="005063B3"/>
    <w:rsid w:val="0055458C"/>
    <w:rsid w:val="005845DD"/>
    <w:rsid w:val="00590644"/>
    <w:rsid w:val="005A1CB7"/>
    <w:rsid w:val="005A7249"/>
    <w:rsid w:val="005D03A7"/>
    <w:rsid w:val="005E597A"/>
    <w:rsid w:val="00603329"/>
    <w:rsid w:val="00615652"/>
    <w:rsid w:val="006238FA"/>
    <w:rsid w:val="006249F0"/>
    <w:rsid w:val="00630FA0"/>
    <w:rsid w:val="00644B47"/>
    <w:rsid w:val="0065282A"/>
    <w:rsid w:val="006532F6"/>
    <w:rsid w:val="00660157"/>
    <w:rsid w:val="0066624E"/>
    <w:rsid w:val="006A349C"/>
    <w:rsid w:val="006B63E6"/>
    <w:rsid w:val="006B7430"/>
    <w:rsid w:val="006C13DE"/>
    <w:rsid w:val="006C56C8"/>
    <w:rsid w:val="006C6A73"/>
    <w:rsid w:val="006F0BAE"/>
    <w:rsid w:val="006F1D24"/>
    <w:rsid w:val="006F6477"/>
    <w:rsid w:val="0070245F"/>
    <w:rsid w:val="007035C8"/>
    <w:rsid w:val="00741068"/>
    <w:rsid w:val="00743808"/>
    <w:rsid w:val="007515A7"/>
    <w:rsid w:val="00752634"/>
    <w:rsid w:val="00755625"/>
    <w:rsid w:val="00761A13"/>
    <w:rsid w:val="007631A3"/>
    <w:rsid w:val="00765F58"/>
    <w:rsid w:val="00796987"/>
    <w:rsid w:val="007B7BE8"/>
    <w:rsid w:val="007C7DD2"/>
    <w:rsid w:val="007D1E04"/>
    <w:rsid w:val="00803BAE"/>
    <w:rsid w:val="008118BB"/>
    <w:rsid w:val="0084154D"/>
    <w:rsid w:val="0084446C"/>
    <w:rsid w:val="008807A4"/>
    <w:rsid w:val="0088151E"/>
    <w:rsid w:val="00894057"/>
    <w:rsid w:val="008C4C25"/>
    <w:rsid w:val="008C4D89"/>
    <w:rsid w:val="008F2995"/>
    <w:rsid w:val="008F4951"/>
    <w:rsid w:val="00904BAE"/>
    <w:rsid w:val="0097636F"/>
    <w:rsid w:val="00981017"/>
    <w:rsid w:val="009826A1"/>
    <w:rsid w:val="009B0099"/>
    <w:rsid w:val="009B514A"/>
    <w:rsid w:val="00A609DE"/>
    <w:rsid w:val="00A65EB5"/>
    <w:rsid w:val="00AC0216"/>
    <w:rsid w:val="00AD64EE"/>
    <w:rsid w:val="00AE6DC9"/>
    <w:rsid w:val="00B02047"/>
    <w:rsid w:val="00B14E7B"/>
    <w:rsid w:val="00B21070"/>
    <w:rsid w:val="00B3514A"/>
    <w:rsid w:val="00B60BF0"/>
    <w:rsid w:val="00B63E32"/>
    <w:rsid w:val="00B84ADC"/>
    <w:rsid w:val="00B93075"/>
    <w:rsid w:val="00BE2AB0"/>
    <w:rsid w:val="00BE6C46"/>
    <w:rsid w:val="00BF118D"/>
    <w:rsid w:val="00C047E4"/>
    <w:rsid w:val="00C0745D"/>
    <w:rsid w:val="00C15E73"/>
    <w:rsid w:val="00C34C47"/>
    <w:rsid w:val="00C36C6C"/>
    <w:rsid w:val="00C46867"/>
    <w:rsid w:val="00C54CFC"/>
    <w:rsid w:val="00C8557B"/>
    <w:rsid w:val="00C9279D"/>
    <w:rsid w:val="00C9334C"/>
    <w:rsid w:val="00CB6FFE"/>
    <w:rsid w:val="00D16932"/>
    <w:rsid w:val="00D21D44"/>
    <w:rsid w:val="00D24507"/>
    <w:rsid w:val="00D5531A"/>
    <w:rsid w:val="00D66368"/>
    <w:rsid w:val="00D74342"/>
    <w:rsid w:val="00D85002"/>
    <w:rsid w:val="00DB05AC"/>
    <w:rsid w:val="00DD2CA9"/>
    <w:rsid w:val="00DE45EC"/>
    <w:rsid w:val="00DE6413"/>
    <w:rsid w:val="00E03525"/>
    <w:rsid w:val="00E10C6D"/>
    <w:rsid w:val="00E22314"/>
    <w:rsid w:val="00E36C9F"/>
    <w:rsid w:val="00E40460"/>
    <w:rsid w:val="00E8128C"/>
    <w:rsid w:val="00EA34E4"/>
    <w:rsid w:val="00EA62C2"/>
    <w:rsid w:val="00EA79BE"/>
    <w:rsid w:val="00EC22B9"/>
    <w:rsid w:val="00ED3CBA"/>
    <w:rsid w:val="00EE06BF"/>
    <w:rsid w:val="00EE6A4E"/>
    <w:rsid w:val="00EF792A"/>
    <w:rsid w:val="00F01E08"/>
    <w:rsid w:val="00F274A5"/>
    <w:rsid w:val="00F31A41"/>
    <w:rsid w:val="00F86CEB"/>
    <w:rsid w:val="00F9753E"/>
    <w:rsid w:val="00FA4321"/>
    <w:rsid w:val="00FB27DA"/>
    <w:rsid w:val="00FC3281"/>
    <w:rsid w:val="00FE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yle="mso-position-horizontal-relative:page;mso-position-vertical-relative:page" fill="f" fillcolor="white" stroke="f">
      <v:fill color="white" on="f"/>
      <v:stroke on="f"/>
      <v:textbox style="mso-fit-shape-to-text:t"/>
    </o:shapedefaults>
    <o:shapelayout v:ext="edit">
      <o:idmap v:ext="edit" data="1"/>
    </o:shapelayout>
  </w:shapeDefaults>
  <w:decimalSymbol w:val=","/>
  <w:listSeparator w:val=";"/>
  <w14:docId w14:val="46CA00C4"/>
  <w15:docId w15:val="{1024FCE8-3990-40CC-BD95-26322FA4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4B"/>
    <w:rPr>
      <w:rFonts w:asciiTheme="minorHAnsi" w:hAnsiTheme="minorHAnsi"/>
      <w:sz w:val="24"/>
      <w:szCs w:val="24"/>
    </w:rPr>
  </w:style>
  <w:style w:type="paragraph" w:styleId="Titre1">
    <w:name w:val="heading 1"/>
    <w:next w:val="Normal"/>
    <w:qFormat/>
    <w:rsid w:val="0001784B"/>
    <w:pPr>
      <w:spacing w:after="120"/>
      <w:outlineLvl w:val="0"/>
    </w:pPr>
    <w:rPr>
      <w:rFonts w:asciiTheme="majorHAnsi" w:hAnsiTheme="majorHAnsi"/>
      <w:b/>
      <w:color w:val="0096A9" w:themeColor="accent6"/>
      <w:spacing w:val="20"/>
      <w:sz w:val="52"/>
      <w:szCs w:val="36"/>
    </w:rPr>
  </w:style>
  <w:style w:type="paragraph" w:styleId="Titre2">
    <w:name w:val="heading 2"/>
    <w:next w:val="Normal"/>
    <w:link w:val="Titre2Car"/>
    <w:qFormat/>
    <w:rsid w:val="0001784B"/>
    <w:pPr>
      <w:outlineLvl w:val="1"/>
    </w:pPr>
    <w:rPr>
      <w:rFonts w:asciiTheme="minorHAnsi" w:hAnsiTheme="minorHAnsi"/>
      <w:color w:val="FFFFFF"/>
      <w:spacing w:val="20"/>
      <w:kern w:val="28"/>
      <w:sz w:val="28"/>
      <w:szCs w:val="22"/>
      <w:lang w:val="en"/>
    </w:rPr>
  </w:style>
  <w:style w:type="paragraph" w:styleId="Titre3">
    <w:name w:val="heading 3"/>
    <w:next w:val="Normal"/>
    <w:qFormat/>
    <w:rsid w:val="008F4951"/>
    <w:pPr>
      <w:spacing w:line="500" w:lineRule="exact"/>
      <w:outlineLvl w:val="2"/>
    </w:pPr>
    <w:rPr>
      <w:rFonts w:asciiTheme="majorHAnsi" w:hAnsiTheme="majorHAnsi" w:cs="Arial"/>
      <w:color w:val="FFFFFF" w:themeColor="background1"/>
      <w:spacing w:val="20"/>
      <w:sz w:val="48"/>
      <w:szCs w:val="28"/>
    </w:rPr>
  </w:style>
  <w:style w:type="paragraph" w:styleId="Titre4">
    <w:name w:val="heading 4"/>
    <w:next w:val="Normal"/>
    <w:qFormat/>
    <w:rsid w:val="0001784B"/>
    <w:pPr>
      <w:spacing w:before="360" w:after="120"/>
      <w:outlineLvl w:val="3"/>
    </w:pPr>
    <w:rPr>
      <w:rFonts w:asciiTheme="minorHAnsi" w:hAnsiTheme="minorHAnsi" w:cs="Arial"/>
      <w:b/>
      <w:bCs/>
      <w:caps/>
      <w:color w:val="0096A9" w:themeColor="accent6"/>
      <w:spacing w:val="10"/>
      <w:sz w:val="24"/>
      <w:szCs w:val="24"/>
      <w:lang w:val="en"/>
    </w:rPr>
  </w:style>
  <w:style w:type="paragraph" w:styleId="Titre7">
    <w:name w:val="heading 7"/>
    <w:aliases w:val="Heading 7 Char"/>
    <w:basedOn w:val="Normal"/>
    <w:link w:val="Titre7Car"/>
    <w:qFormat/>
    <w:rsid w:val="0001784B"/>
    <w:pPr>
      <w:widowControl w:val="0"/>
      <w:overflowPunct w:val="0"/>
      <w:autoSpaceDE w:val="0"/>
      <w:autoSpaceDN w:val="0"/>
      <w:adjustRightInd w:val="0"/>
      <w:outlineLvl w:val="6"/>
    </w:pPr>
    <w:rPr>
      <w:rFonts w:cs="Arial Black"/>
      <w:color w:val="0096A9" w:themeColor="accent1"/>
      <w:kern w:val="28"/>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Titre7Car"/>
    <w:link w:val="Titre2"/>
    <w:rsid w:val="0001784B"/>
    <w:rPr>
      <w:rFonts w:asciiTheme="minorHAnsi" w:hAnsiTheme="minorHAnsi" w:cs="Arial Black"/>
      <w:color w:val="FFFFFF"/>
      <w:spacing w:val="20"/>
      <w:kern w:val="28"/>
      <w:sz w:val="28"/>
      <w:szCs w:val="22"/>
      <w:lang w:val="en"/>
    </w:rPr>
  </w:style>
  <w:style w:type="character" w:customStyle="1" w:styleId="Titre7Car">
    <w:name w:val="Titre 7 Car"/>
    <w:aliases w:val="Heading 7 Char Car"/>
    <w:basedOn w:val="Policepardfaut"/>
    <w:link w:val="Titre7"/>
    <w:rsid w:val="0001784B"/>
    <w:rPr>
      <w:rFonts w:asciiTheme="minorHAnsi" w:hAnsiTheme="minorHAnsi" w:cs="Arial Black"/>
      <w:color w:val="0096A9" w:themeColor="accent1"/>
      <w:kern w:val="28"/>
    </w:rPr>
  </w:style>
  <w:style w:type="paragraph" w:styleId="Corpsdetexte2">
    <w:name w:val="Body Text 2"/>
    <w:next w:val="Normal"/>
    <w:rsid w:val="00644B47"/>
    <w:pPr>
      <w:spacing w:after="120" w:line="260" w:lineRule="exact"/>
    </w:pPr>
    <w:rPr>
      <w:rFonts w:ascii="Tahoma" w:hAnsi="Tahoma"/>
      <w:spacing w:val="10"/>
      <w:kern w:val="28"/>
      <w:sz w:val="22"/>
      <w:szCs w:val="22"/>
    </w:rPr>
  </w:style>
  <w:style w:type="paragraph" w:styleId="En-tte">
    <w:name w:val="header"/>
    <w:basedOn w:val="Normal"/>
    <w:link w:val="En-tteCar"/>
    <w:uiPriority w:val="99"/>
    <w:unhideWhenUsed/>
    <w:rsid w:val="001300DE"/>
    <w:pPr>
      <w:tabs>
        <w:tab w:val="center" w:pos="4680"/>
        <w:tab w:val="right" w:pos="9360"/>
      </w:tabs>
    </w:pPr>
  </w:style>
  <w:style w:type="paragraph" w:styleId="Corpsdetexte">
    <w:name w:val="Body Text"/>
    <w:next w:val="Normal"/>
    <w:link w:val="CorpsdetexteCar"/>
    <w:rsid w:val="00644B47"/>
    <w:pPr>
      <w:spacing w:after="120" w:line="260" w:lineRule="exact"/>
    </w:pPr>
    <w:rPr>
      <w:rFonts w:ascii="Tahoma" w:hAnsi="Tahoma" w:cs="Arial"/>
      <w:spacing w:val="10"/>
      <w:kern w:val="28"/>
      <w:lang w:val="en"/>
    </w:rPr>
  </w:style>
  <w:style w:type="character" w:customStyle="1" w:styleId="CorpsdetexteCar">
    <w:name w:val="Corps de texte Car"/>
    <w:basedOn w:val="Policepardfaut"/>
    <w:link w:val="Corpsdetexte"/>
    <w:rsid w:val="00644B47"/>
    <w:rPr>
      <w:rFonts w:ascii="Tahoma" w:hAnsi="Tahoma" w:cs="Arial"/>
      <w:spacing w:val="10"/>
      <w:kern w:val="28"/>
      <w:lang w:val="en" w:eastAsia="en-US" w:bidi="ar-SA"/>
    </w:rPr>
  </w:style>
  <w:style w:type="character" w:customStyle="1" w:styleId="En-tteCar">
    <w:name w:val="En-tête Car"/>
    <w:basedOn w:val="Policepardfaut"/>
    <w:link w:val="En-tte"/>
    <w:uiPriority w:val="99"/>
    <w:rsid w:val="001300DE"/>
    <w:rPr>
      <w:rFonts w:asciiTheme="minorHAnsi" w:hAnsiTheme="minorHAnsi"/>
      <w:sz w:val="24"/>
      <w:szCs w:val="24"/>
    </w:rPr>
  </w:style>
  <w:style w:type="paragraph" w:customStyle="1" w:styleId="slogan">
    <w:name w:val="slogan"/>
    <w:next w:val="Normal"/>
    <w:link w:val="caractreduslogan"/>
    <w:rsid w:val="002A5A30"/>
    <w:rPr>
      <w:rFonts w:ascii="Tahoma" w:hAnsi="Tahoma"/>
      <w:i/>
      <w:spacing w:val="20"/>
      <w:szCs w:val="24"/>
    </w:rPr>
  </w:style>
  <w:style w:type="paragraph" w:styleId="Pieddepage">
    <w:name w:val="footer"/>
    <w:basedOn w:val="Normal"/>
    <w:link w:val="PieddepageCar"/>
    <w:uiPriority w:val="99"/>
    <w:unhideWhenUsed/>
    <w:rsid w:val="001300DE"/>
    <w:pPr>
      <w:tabs>
        <w:tab w:val="center" w:pos="4680"/>
        <w:tab w:val="right" w:pos="9360"/>
      </w:tabs>
    </w:pPr>
  </w:style>
  <w:style w:type="paragraph" w:customStyle="1" w:styleId="Adresse1">
    <w:name w:val="Adresse 1"/>
    <w:next w:val="Normal"/>
    <w:rsid w:val="00D66368"/>
    <w:pPr>
      <w:spacing w:line="240" w:lineRule="exact"/>
    </w:pPr>
    <w:rPr>
      <w:rFonts w:ascii="Sen-Regular" w:hAnsi="Sen-Regular"/>
      <w:color w:val="0096A9" w:themeColor="accent1"/>
      <w:spacing w:val="20"/>
      <w:sz w:val="18"/>
      <w:szCs w:val="22"/>
    </w:rPr>
  </w:style>
  <w:style w:type="paragraph" w:customStyle="1" w:styleId="Adresse2">
    <w:name w:val="Adresse 2"/>
    <w:next w:val="Normal"/>
    <w:rsid w:val="00644B47"/>
    <w:pPr>
      <w:spacing w:before="120" w:line="200" w:lineRule="exact"/>
    </w:pPr>
    <w:rPr>
      <w:rFonts w:ascii="Tahoma" w:hAnsi="Tahoma" w:cs="Arial"/>
      <w:spacing w:val="10"/>
      <w:kern w:val="28"/>
      <w:sz w:val="18"/>
      <w:szCs w:val="18"/>
      <w:lang w:val="en"/>
    </w:rPr>
  </w:style>
  <w:style w:type="character" w:customStyle="1" w:styleId="PieddepageCar">
    <w:name w:val="Pied de page Car"/>
    <w:basedOn w:val="Policepardfaut"/>
    <w:link w:val="Pieddepage"/>
    <w:uiPriority w:val="99"/>
    <w:rsid w:val="001300DE"/>
    <w:rPr>
      <w:rFonts w:asciiTheme="minorHAnsi" w:hAnsiTheme="minorHAnsi"/>
      <w:sz w:val="24"/>
      <w:szCs w:val="24"/>
    </w:rPr>
  </w:style>
  <w:style w:type="paragraph" w:customStyle="1" w:styleId="Slogan0">
    <w:name w:val="Slogan"/>
    <w:basedOn w:val="slogan"/>
    <w:link w:val="Caractreduslogan0"/>
    <w:qFormat/>
    <w:rsid w:val="0001784B"/>
    <w:rPr>
      <w:rFonts w:asciiTheme="minorHAnsi" w:hAnsiTheme="minorHAnsi"/>
      <w:i w:val="0"/>
      <w:color w:val="93C842" w:themeColor="accent5"/>
      <w:sz w:val="28"/>
      <w:szCs w:val="20"/>
    </w:rPr>
  </w:style>
  <w:style w:type="paragraph" w:styleId="Sous-titre">
    <w:name w:val="Subtitle"/>
    <w:aliases w:val="Content"/>
    <w:basedOn w:val="Normal"/>
    <w:next w:val="Normal"/>
    <w:link w:val="Sous-titreCar"/>
    <w:uiPriority w:val="11"/>
    <w:qFormat/>
    <w:rsid w:val="0001784B"/>
    <w:pPr>
      <w:numPr>
        <w:ilvl w:val="1"/>
      </w:numPr>
      <w:spacing w:after="160"/>
    </w:pPr>
    <w:rPr>
      <w:rFonts w:eastAsiaTheme="minorEastAsia" w:cstheme="minorBidi"/>
      <w:color w:val="0E113C" w:themeColor="text1"/>
      <w:spacing w:val="15"/>
      <w:sz w:val="22"/>
      <w:szCs w:val="22"/>
    </w:rPr>
  </w:style>
  <w:style w:type="character" w:customStyle="1" w:styleId="caractreduslogan">
    <w:name w:val="caractère du slogan"/>
    <w:basedOn w:val="Policepardfaut"/>
    <w:link w:val="slogan"/>
    <w:rsid w:val="00B14E7B"/>
    <w:rPr>
      <w:rFonts w:ascii="Tahoma" w:hAnsi="Tahoma"/>
      <w:i/>
      <w:spacing w:val="20"/>
      <w:szCs w:val="24"/>
    </w:rPr>
  </w:style>
  <w:style w:type="character" w:customStyle="1" w:styleId="Caractreduslogan0">
    <w:name w:val="Caractère du slogan"/>
    <w:basedOn w:val="caractreduslogan"/>
    <w:link w:val="Slogan0"/>
    <w:rsid w:val="0001784B"/>
    <w:rPr>
      <w:rFonts w:asciiTheme="minorHAnsi" w:hAnsiTheme="minorHAnsi"/>
      <w:i w:val="0"/>
      <w:color w:val="93C842" w:themeColor="accent5"/>
      <w:spacing w:val="20"/>
      <w:sz w:val="28"/>
      <w:szCs w:val="24"/>
    </w:rPr>
  </w:style>
  <w:style w:type="character" w:customStyle="1" w:styleId="Sous-titreCar">
    <w:name w:val="Sous-titre Car"/>
    <w:aliases w:val="Content Car"/>
    <w:basedOn w:val="Policepardfaut"/>
    <w:link w:val="Sous-titre"/>
    <w:uiPriority w:val="11"/>
    <w:rsid w:val="0001784B"/>
    <w:rPr>
      <w:rFonts w:asciiTheme="minorHAnsi" w:eastAsiaTheme="minorEastAsia" w:hAnsiTheme="minorHAnsi" w:cstheme="minorBidi"/>
      <w:color w:val="0E113C" w:themeColor="text1"/>
      <w:spacing w:val="15"/>
      <w:sz w:val="22"/>
      <w:szCs w:val="22"/>
    </w:rPr>
  </w:style>
  <w:style w:type="table" w:styleId="Grilledutableau">
    <w:name w:val="Table Grid"/>
    <w:basedOn w:val="TableauNormal"/>
    <w:uiPriority w:val="39"/>
    <w:rsid w:val="000D5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01784B"/>
    <w:rPr>
      <w:rFonts w:asciiTheme="minorHAnsi" w:hAnsiTheme="minorHAnsi"/>
      <w:i/>
      <w:iCs/>
      <w:color w:val="222994" w:themeColor="text1" w:themeTint="BF"/>
    </w:rPr>
  </w:style>
  <w:style w:type="paragraph" w:styleId="Textedebulles">
    <w:name w:val="Balloon Text"/>
    <w:basedOn w:val="Normal"/>
    <w:link w:val="TextedebullesCar"/>
    <w:uiPriority w:val="99"/>
    <w:semiHidden/>
    <w:unhideWhenUsed/>
    <w:rsid w:val="000D0C5B"/>
    <w:rPr>
      <w:rFonts w:ascii="Segoe UI" w:hAnsi="Segoe UI" w:cs="Segoe UI"/>
      <w:sz w:val="18"/>
      <w:szCs w:val="18"/>
    </w:rPr>
  </w:style>
  <w:style w:type="character" w:customStyle="1" w:styleId="TextedebullesCar">
    <w:name w:val="Texte de bulles Car"/>
    <w:basedOn w:val="Policepardfaut"/>
    <w:link w:val="Textedebulles"/>
    <w:uiPriority w:val="99"/>
    <w:semiHidden/>
    <w:rsid w:val="000D0C5B"/>
    <w:rPr>
      <w:rFonts w:ascii="Segoe UI" w:hAnsi="Segoe UI" w:cs="Segoe UI"/>
      <w:sz w:val="18"/>
      <w:szCs w:val="18"/>
    </w:rPr>
  </w:style>
  <w:style w:type="paragraph" w:styleId="Paragraphedeliste">
    <w:name w:val="List Paragraph"/>
    <w:basedOn w:val="Normal"/>
    <w:uiPriority w:val="34"/>
    <w:qFormat/>
    <w:rsid w:val="002A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180037">
      <w:bodyDiv w:val="1"/>
      <w:marLeft w:val="0"/>
      <w:marRight w:val="0"/>
      <w:marTop w:val="0"/>
      <w:marBottom w:val="0"/>
      <w:divBdr>
        <w:top w:val="none" w:sz="0" w:space="0" w:color="auto"/>
        <w:left w:val="none" w:sz="0" w:space="0" w:color="auto"/>
        <w:bottom w:val="none" w:sz="0" w:space="0" w:color="auto"/>
        <w:right w:val="none" w:sz="0" w:space="0" w:color="auto"/>
      </w:divBdr>
    </w:div>
    <w:div w:id="1704550372">
      <w:bodyDiv w:val="1"/>
      <w:marLeft w:val="0"/>
      <w:marRight w:val="0"/>
      <w:marTop w:val="0"/>
      <w:marBottom w:val="0"/>
      <w:divBdr>
        <w:top w:val="none" w:sz="0" w:space="0" w:color="auto"/>
        <w:left w:val="none" w:sz="0" w:space="0" w:color="auto"/>
        <w:bottom w:val="none" w:sz="0" w:space="0" w:color="auto"/>
        <w:right w:val="none" w:sz="0" w:space="0" w:color="auto"/>
      </w:divBdr>
    </w:div>
    <w:div w:id="1925414517">
      <w:bodyDiv w:val="1"/>
      <w:marLeft w:val="0"/>
      <w:marRight w:val="0"/>
      <w:marTop w:val="0"/>
      <w:marBottom w:val="0"/>
      <w:divBdr>
        <w:top w:val="none" w:sz="0" w:space="0" w:color="auto"/>
        <w:left w:val="none" w:sz="0" w:space="0" w:color="auto"/>
        <w:bottom w:val="none" w:sz="0" w:space="0" w:color="auto"/>
        <w:right w:val="none" w:sz="0" w:space="0" w:color="auto"/>
      </w:divBdr>
    </w:div>
    <w:div w:id="197802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ony\AppData\Roaming\Microsoft\Templates\Brochure_style_capsules.dotx" TargetMode="External"/></Relationships>
</file>

<file path=word/theme/theme1.xml><?xml version="1.0" encoding="utf-8"?>
<a:theme xmlns:a="http://schemas.openxmlformats.org/drawingml/2006/main" name="Office Theme">
  <a:themeElements>
    <a:clrScheme name="Custom 7">
      <a:dk1>
        <a:srgbClr val="0E113C"/>
      </a:dk1>
      <a:lt1>
        <a:srgbClr val="FFFFFF"/>
      </a:lt1>
      <a:dk2>
        <a:srgbClr val="282660"/>
      </a:dk2>
      <a:lt2>
        <a:srgbClr val="E6E7E8"/>
      </a:lt2>
      <a:accent1>
        <a:srgbClr val="0096A9"/>
      </a:accent1>
      <a:accent2>
        <a:srgbClr val="93C842"/>
      </a:accent2>
      <a:accent3>
        <a:srgbClr val="24739C"/>
      </a:accent3>
      <a:accent4>
        <a:srgbClr val="6BB1C9"/>
      </a:accent4>
      <a:accent5>
        <a:srgbClr val="93C842"/>
      </a:accent5>
      <a:accent6>
        <a:srgbClr val="0096A9"/>
      </a:accent6>
      <a:hlink>
        <a:srgbClr val="93C842"/>
      </a:hlink>
      <a:folHlink>
        <a:srgbClr val="93C842"/>
      </a:folHlink>
    </a:clrScheme>
    <a:fontScheme name="Custom 5">
      <a:majorFont>
        <a:latin typeface="Franklin Gothic Demi"/>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D15D-727D-44C8-8BDF-A4D5D259B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Brochure_style_capsules</Template>
  <TotalTime>763</TotalTime>
  <Pages>2</Pages>
  <Words>272</Words>
  <Characters>1498</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Devoteam</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Wony Mihenandi-Fuki</dc:creator>
  <cp:lastModifiedBy>WONY fuki</cp:lastModifiedBy>
  <cp:revision>66</cp:revision>
  <cp:lastPrinted>2019-12-25T19:48:00Z</cp:lastPrinted>
  <dcterms:created xsi:type="dcterms:W3CDTF">2019-11-14T12:02:00Z</dcterms:created>
  <dcterms:modified xsi:type="dcterms:W3CDTF">2019-12-26T11:10:00Z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TC060874281033</vt:lpwstr>
  </property>
</Properties>
</file>